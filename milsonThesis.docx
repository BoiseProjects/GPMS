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47" w:rsidRDefault="00C726B8" w:rsidP="006D1420">
      <w:pPr>
        <w:pStyle w:val="TitleofDocument"/>
      </w:pPr>
      <w:bookmarkStart w:id="0" w:name="_Toc295312645"/>
      <w:r>
        <w:t>TITLE</w:t>
      </w:r>
      <w:bookmarkEnd w:id="0"/>
    </w:p>
    <w:p w:rsidR="00433C5C" w:rsidRDefault="00433C5C" w:rsidP="00C726B8">
      <w:pPr>
        <w:pStyle w:val="TitlePage"/>
      </w:pPr>
    </w:p>
    <w:p w:rsidR="00433C5C" w:rsidRDefault="00433C5C" w:rsidP="00C726B8">
      <w:pPr>
        <w:pStyle w:val="TitlePage"/>
      </w:pPr>
    </w:p>
    <w:p w:rsidR="00433C5C" w:rsidRDefault="00433C5C" w:rsidP="00C726B8">
      <w:pPr>
        <w:pStyle w:val="TitlePage"/>
      </w:pPr>
    </w:p>
    <w:p w:rsidR="00433C5C" w:rsidRDefault="00433C5C" w:rsidP="00C726B8">
      <w:pPr>
        <w:pStyle w:val="TitlePage"/>
      </w:pPr>
    </w:p>
    <w:p w:rsidR="00100AC6" w:rsidRDefault="00100AC6" w:rsidP="00C726B8">
      <w:pPr>
        <w:pStyle w:val="TitlePage"/>
      </w:pPr>
    </w:p>
    <w:p w:rsidR="00433C5C" w:rsidRDefault="00100AC6" w:rsidP="00C726B8">
      <w:pPr>
        <w:pStyle w:val="TitlePage"/>
      </w:pPr>
      <w:r>
        <w:t>by</w:t>
      </w:r>
    </w:p>
    <w:p w:rsidR="00433C5C" w:rsidRDefault="00F95225" w:rsidP="00C726B8">
      <w:pPr>
        <w:pStyle w:val="TitlePage"/>
      </w:pPr>
      <w:r>
        <w:t>Milson Munakami</w:t>
      </w:r>
    </w:p>
    <w:p w:rsidR="00433C5C" w:rsidRDefault="00433C5C" w:rsidP="00C726B8">
      <w:pPr>
        <w:pStyle w:val="TitlePage"/>
      </w:pPr>
    </w:p>
    <w:p w:rsidR="00433C5C" w:rsidRDefault="00433C5C" w:rsidP="00C726B8">
      <w:pPr>
        <w:pStyle w:val="TitlePage"/>
      </w:pPr>
    </w:p>
    <w:p w:rsidR="00433C5C" w:rsidRDefault="00433C5C" w:rsidP="00C726B8">
      <w:pPr>
        <w:pStyle w:val="TitlePage"/>
      </w:pPr>
    </w:p>
    <w:p w:rsidR="00943F25" w:rsidRDefault="00943F25" w:rsidP="00C726B8">
      <w:pPr>
        <w:pStyle w:val="TitlePage"/>
      </w:pPr>
    </w:p>
    <w:p w:rsidR="00943F25" w:rsidRDefault="00943F25" w:rsidP="00C726B8">
      <w:pPr>
        <w:pStyle w:val="TitlePage"/>
      </w:pPr>
    </w:p>
    <w:p w:rsidR="00433C5C" w:rsidRDefault="00100AC6" w:rsidP="00C726B8">
      <w:pPr>
        <w:pStyle w:val="TitlePage"/>
      </w:pPr>
      <w:r>
        <w:t>A (thesis</w:t>
      </w:r>
      <w:r w:rsidR="006F65E9">
        <w:t xml:space="preserve"> or dissertation</w:t>
      </w:r>
      <w:r>
        <w:t>)</w:t>
      </w:r>
    </w:p>
    <w:p w:rsidR="00433C5C" w:rsidRDefault="00100AC6" w:rsidP="00C726B8">
      <w:pPr>
        <w:pStyle w:val="TitlePage"/>
      </w:pPr>
      <w:r>
        <w:t>submitted in partial fulfillment</w:t>
      </w:r>
    </w:p>
    <w:p w:rsidR="00433C5C" w:rsidRDefault="00100AC6" w:rsidP="00C726B8">
      <w:pPr>
        <w:pStyle w:val="TitlePage"/>
      </w:pPr>
      <w:r>
        <w:t>of the requirements for the degree of</w:t>
      </w:r>
    </w:p>
    <w:p w:rsidR="00433C5C" w:rsidRDefault="00F95225" w:rsidP="00C726B8">
      <w:pPr>
        <w:pStyle w:val="TitlePage"/>
      </w:pPr>
      <w:r>
        <w:t>Master of Science in Computer Science</w:t>
      </w:r>
    </w:p>
    <w:p w:rsidR="00433C5C" w:rsidRDefault="00100AC6" w:rsidP="00C726B8">
      <w:pPr>
        <w:pStyle w:val="TitlePage"/>
      </w:pPr>
      <w:r>
        <w:t>Boise State University</w:t>
      </w:r>
    </w:p>
    <w:p w:rsidR="00AE5793" w:rsidRDefault="00AE5793" w:rsidP="00C726B8">
      <w:pPr>
        <w:pStyle w:val="TitlePage"/>
      </w:pPr>
    </w:p>
    <w:p w:rsidR="00CF08AE" w:rsidRDefault="00D36E8C" w:rsidP="00CF08AE">
      <w:pPr>
        <w:pStyle w:val="TitlePage"/>
      </w:pPr>
      <w:r>
        <w:t>August</w:t>
      </w:r>
      <w:r w:rsidR="00F95225">
        <w:t xml:space="preserve"> 2016</w:t>
      </w:r>
      <w:r w:rsidR="00CF08AE">
        <w:br w:type="page"/>
      </w:r>
    </w:p>
    <w:p w:rsidR="00845447" w:rsidRDefault="00845447" w:rsidP="00AE5793">
      <w:pPr>
        <w:pStyle w:val="TitlePage"/>
      </w:pPr>
    </w:p>
    <w:p w:rsidR="00B70F4E" w:rsidRDefault="00B70F4E" w:rsidP="00C726B8">
      <w:pPr>
        <w:pStyle w:val="CopyrightPage"/>
      </w:pPr>
    </w:p>
    <w:p w:rsidR="00AE5793" w:rsidRDefault="00AE5793"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B70F4E" w:rsidRDefault="00B70F4E" w:rsidP="00C726B8">
      <w:pPr>
        <w:pStyle w:val="CopyrightPage"/>
      </w:pPr>
    </w:p>
    <w:p w:rsidR="00AE5793" w:rsidRDefault="00AE5793" w:rsidP="00C726B8">
      <w:pPr>
        <w:pStyle w:val="CopyrightPage"/>
      </w:pPr>
    </w:p>
    <w:p w:rsidR="00B70F4E" w:rsidRDefault="0088109A" w:rsidP="00C726B8">
      <w:pPr>
        <w:pStyle w:val="CopyrightPage"/>
      </w:pPr>
      <w:r>
        <w:t>© 201</w:t>
      </w:r>
      <w:r w:rsidR="00F95225">
        <w:t>6</w:t>
      </w:r>
    </w:p>
    <w:p w:rsidR="00B70F4E" w:rsidRDefault="00F95225" w:rsidP="00C726B8">
      <w:pPr>
        <w:pStyle w:val="CopyrightPage"/>
      </w:pPr>
      <w:r>
        <w:t>Milson Munakami</w:t>
      </w:r>
    </w:p>
    <w:p w:rsidR="00CF08AE" w:rsidRDefault="00BC08F9" w:rsidP="00CF08AE">
      <w:pPr>
        <w:pStyle w:val="CopyrightPage"/>
      </w:pPr>
      <w:r>
        <w:t>ALL RIGHTS RESERVED</w:t>
      </w:r>
      <w:bookmarkStart w:id="1" w:name="_Toc256166924"/>
      <w:bookmarkStart w:id="2" w:name="_Toc295225583"/>
      <w:bookmarkStart w:id="3" w:name="_Toc295311425"/>
      <w:bookmarkStart w:id="4" w:name="_Toc295311460"/>
      <w:bookmarkStart w:id="5" w:name="_Toc295312646"/>
      <w:bookmarkStart w:id="6" w:name="_Toc295312809"/>
      <w:bookmarkStart w:id="7" w:name="_Toc295312836"/>
      <w:bookmarkStart w:id="8" w:name="_Toc295313168"/>
      <w:r w:rsidR="00CF08AE">
        <w:br w:type="page"/>
      </w:r>
    </w:p>
    <w:p w:rsidR="00555BAE" w:rsidRPr="00C726B8" w:rsidRDefault="00555BAE" w:rsidP="00555BAE">
      <w:pPr>
        <w:pStyle w:val="ApprovalPage"/>
        <w:rPr>
          <w:sz w:val="28"/>
        </w:rPr>
      </w:pPr>
      <w:r w:rsidRPr="00C726B8">
        <w:rPr>
          <w:sz w:val="28"/>
        </w:rPr>
        <w:lastRenderedPageBreak/>
        <w:t>BOISE STATE UNIVERSITY GRADUATE COLLEGE</w:t>
      </w:r>
    </w:p>
    <w:p w:rsidR="00555BAE" w:rsidRPr="00C726B8" w:rsidRDefault="00555BAE" w:rsidP="00555BAE">
      <w:pPr>
        <w:pStyle w:val="ApprovalPage"/>
        <w:rPr>
          <w:sz w:val="28"/>
        </w:rPr>
      </w:pPr>
    </w:p>
    <w:p w:rsidR="00555BAE" w:rsidRPr="00C726B8" w:rsidRDefault="00555BAE" w:rsidP="00555BAE">
      <w:pPr>
        <w:pStyle w:val="ApprovalPage"/>
        <w:rPr>
          <w:sz w:val="28"/>
        </w:rPr>
      </w:pPr>
    </w:p>
    <w:p w:rsidR="00555BAE" w:rsidRPr="00C726B8" w:rsidRDefault="00555BAE" w:rsidP="00555BAE">
      <w:pPr>
        <w:pStyle w:val="ApprovalPage"/>
        <w:rPr>
          <w:b/>
          <w:sz w:val="28"/>
        </w:rPr>
      </w:pPr>
      <w:r w:rsidRPr="00C726B8">
        <w:rPr>
          <w:b/>
          <w:sz w:val="28"/>
        </w:rPr>
        <w:t xml:space="preserve">DEFENSE COMMITTEE </w:t>
      </w:r>
      <w:smartTag w:uri="urn:schemas-microsoft-com:office:smarttags" w:element="stockticker">
        <w:r w:rsidRPr="00C726B8">
          <w:rPr>
            <w:b/>
            <w:sz w:val="28"/>
          </w:rPr>
          <w:t>AND</w:t>
        </w:r>
      </w:smartTag>
      <w:r w:rsidRPr="00C726B8">
        <w:rPr>
          <w:b/>
          <w:sz w:val="28"/>
        </w:rPr>
        <w:t xml:space="preserve"> FINAL READING APPROVALS</w:t>
      </w:r>
    </w:p>
    <w:p w:rsidR="00555BAE" w:rsidRDefault="00555BAE" w:rsidP="00555BAE">
      <w:pPr>
        <w:pStyle w:val="ApprovalPage"/>
        <w:rPr>
          <w:b/>
        </w:rPr>
      </w:pPr>
    </w:p>
    <w:p w:rsidR="00555BAE" w:rsidRDefault="00555BAE" w:rsidP="00555BAE">
      <w:pPr>
        <w:pStyle w:val="ApprovalPage"/>
        <w:rPr>
          <w:b/>
        </w:rPr>
      </w:pPr>
    </w:p>
    <w:p w:rsidR="00555BAE" w:rsidRDefault="00555BAE" w:rsidP="00555BAE">
      <w:pPr>
        <w:pStyle w:val="ApprovalPage"/>
      </w:pPr>
      <w:r>
        <w:t>of the thesis submitted by</w:t>
      </w:r>
    </w:p>
    <w:p w:rsidR="00555BAE" w:rsidRDefault="00555BAE" w:rsidP="00555BAE">
      <w:pPr>
        <w:pStyle w:val="ApprovalPage"/>
      </w:pPr>
    </w:p>
    <w:p w:rsidR="00555BAE" w:rsidRDefault="00555BAE" w:rsidP="00555BAE">
      <w:pPr>
        <w:pStyle w:val="ApprovalPage"/>
      </w:pPr>
    </w:p>
    <w:p w:rsidR="00555BAE" w:rsidRDefault="00F95225" w:rsidP="00555BAE">
      <w:pPr>
        <w:pStyle w:val="ApprovalPage"/>
      </w:pPr>
      <w:r>
        <w:t>Milson Munakami</w:t>
      </w:r>
    </w:p>
    <w:p w:rsidR="00555BAE" w:rsidRDefault="00555BAE" w:rsidP="00555BAE">
      <w:pPr>
        <w:pStyle w:val="ApprovalPage"/>
      </w:pPr>
    </w:p>
    <w:p w:rsidR="00555BAE" w:rsidRDefault="00555BAE" w:rsidP="00555BAE">
      <w:pPr>
        <w:pStyle w:val="ApprovalPage"/>
      </w:pPr>
    </w:p>
    <w:p w:rsidR="00555BAE" w:rsidRDefault="00555BAE" w:rsidP="00CF08AE">
      <w:pPr>
        <w:spacing w:line="240" w:lineRule="auto"/>
        <w:ind w:left="1584" w:hanging="1584"/>
        <w:jc w:val="both"/>
      </w:pPr>
      <w:r>
        <w:t>Thesis Title:</w:t>
      </w:r>
      <w:r>
        <w:tab/>
      </w:r>
    </w:p>
    <w:p w:rsidR="00555BAE" w:rsidRDefault="00555BAE" w:rsidP="00555BAE">
      <w:pPr>
        <w:pStyle w:val="ApprovalPage"/>
        <w:jc w:val="left"/>
      </w:pPr>
    </w:p>
    <w:p w:rsidR="00555BAE" w:rsidRDefault="00555BAE" w:rsidP="00555BAE">
      <w:pPr>
        <w:pStyle w:val="ApprovalPage"/>
        <w:jc w:val="left"/>
      </w:pPr>
      <w:r>
        <w:t>Date of Final</w:t>
      </w:r>
      <w:r w:rsidR="00103AD0">
        <w:t xml:space="preserve"> Oral Examination:</w:t>
      </w:r>
      <w:r w:rsidR="00103AD0">
        <w:tab/>
      </w:r>
    </w:p>
    <w:p w:rsidR="00555BAE" w:rsidRDefault="00555BAE" w:rsidP="00555BAE">
      <w:pPr>
        <w:pStyle w:val="ApprovalPage"/>
        <w:jc w:val="left"/>
      </w:pPr>
    </w:p>
    <w:p w:rsidR="00555BAE" w:rsidRDefault="00555BAE" w:rsidP="00CF08AE">
      <w:pPr>
        <w:pStyle w:val="ApprovalPage"/>
        <w:jc w:val="both"/>
      </w:pPr>
      <w:r>
        <w:t>The following individuals read and discussed the thesis submitted by student</w:t>
      </w:r>
      <w:r w:rsidR="00F95225">
        <w:t xml:space="preserve"> Milson Munakami</w:t>
      </w:r>
      <w:r>
        <w:t xml:space="preserve">, </w:t>
      </w:r>
      <w:r w:rsidR="00F95225">
        <w:t>and they evaluated his</w:t>
      </w:r>
      <w:r>
        <w:t xml:space="preserve"> presentation and response to questions during the final oral examination.  They found that the student passed the final oral examination. </w:t>
      </w:r>
    </w:p>
    <w:p w:rsidR="00555BAE" w:rsidRDefault="00555BAE" w:rsidP="00555BAE">
      <w:pPr>
        <w:pStyle w:val="ApprovalPage"/>
        <w:jc w:val="left"/>
      </w:pPr>
    </w:p>
    <w:p w:rsidR="00555BAE" w:rsidRDefault="00F95225" w:rsidP="00555BAE">
      <w:pPr>
        <w:pStyle w:val="ApprovalPage"/>
        <w:jc w:val="left"/>
      </w:pPr>
      <w:r>
        <w:t>Dianxiang Xu</w:t>
      </w:r>
      <w:r w:rsidR="00555BAE">
        <w:t>, Ph.D.</w:t>
      </w:r>
      <w:r w:rsidR="00555BAE">
        <w:tab/>
      </w:r>
      <w:r w:rsidR="00555BAE">
        <w:tab/>
      </w:r>
      <w:r w:rsidR="00555BAE">
        <w:tab/>
      </w:r>
      <w:r w:rsidR="00555BAE">
        <w:tab/>
        <w:t>Chair, Supervisory Committee</w:t>
      </w:r>
    </w:p>
    <w:p w:rsidR="00555BAE" w:rsidRDefault="00555BAE" w:rsidP="00555BAE">
      <w:pPr>
        <w:pStyle w:val="ApprovalPage"/>
        <w:jc w:val="left"/>
      </w:pPr>
    </w:p>
    <w:p w:rsidR="00555BAE" w:rsidRDefault="00F95225" w:rsidP="00555BAE">
      <w:pPr>
        <w:pStyle w:val="ApprovalPage"/>
        <w:jc w:val="left"/>
      </w:pPr>
      <w:r>
        <w:t xml:space="preserve">                       </w:t>
      </w:r>
      <w:r w:rsidR="00555BAE">
        <w:t>, Ph.D.</w:t>
      </w:r>
      <w:r w:rsidR="00555BAE">
        <w:tab/>
      </w:r>
      <w:r w:rsidR="00555BAE">
        <w:tab/>
      </w:r>
      <w:r w:rsidR="00555BAE">
        <w:tab/>
        <w:t>Member, Supervisory Committee</w:t>
      </w:r>
    </w:p>
    <w:p w:rsidR="00555BAE" w:rsidRDefault="00555BAE" w:rsidP="00555BAE">
      <w:pPr>
        <w:pStyle w:val="ApprovalPage"/>
        <w:jc w:val="left"/>
      </w:pPr>
    </w:p>
    <w:p w:rsidR="00555BAE" w:rsidRDefault="00F95225" w:rsidP="00555BAE">
      <w:pPr>
        <w:pStyle w:val="ApprovalPage"/>
        <w:jc w:val="left"/>
      </w:pPr>
      <w:r>
        <w:t xml:space="preserve">                        </w:t>
      </w:r>
      <w:r w:rsidR="00555BAE">
        <w:t>, Ph.D.</w:t>
      </w:r>
      <w:r w:rsidR="00555BAE">
        <w:tab/>
      </w:r>
      <w:r w:rsidR="00555BAE">
        <w:tab/>
      </w:r>
      <w:r w:rsidR="00555BAE">
        <w:tab/>
        <w:t>Member, Supervisory Committee</w:t>
      </w:r>
    </w:p>
    <w:p w:rsidR="00555BAE" w:rsidRDefault="00555BAE" w:rsidP="00555BAE">
      <w:pPr>
        <w:pStyle w:val="ApprovalPage"/>
      </w:pPr>
    </w:p>
    <w:p w:rsidR="00555BAE" w:rsidRDefault="00555BAE" w:rsidP="00CF08AE">
      <w:pPr>
        <w:pStyle w:val="ApprovalPage"/>
        <w:jc w:val="both"/>
      </w:pPr>
      <w:r>
        <w:t>The final reading approval of the thesis was granted by Marie S. Curie, Ph.D., Chair of the Supervisory Committee.  The thesis was approved for the Graduate College by John R. Pelton, Ph.D., Dean of the Graduate College.</w:t>
      </w:r>
    </w:p>
    <w:p w:rsidR="00CF08AE" w:rsidRDefault="00CF08AE" w:rsidP="00555BAE">
      <w:pPr>
        <w:pStyle w:val="ApprovalPage"/>
        <w:jc w:val="left"/>
      </w:pPr>
    </w:p>
    <w:p w:rsidR="00CF08AE" w:rsidRDefault="00CF08AE" w:rsidP="00555BAE">
      <w:pPr>
        <w:pStyle w:val="ApprovalPage"/>
        <w:jc w:val="left"/>
        <w:sectPr w:rsidR="00CF08AE" w:rsidSect="001F4367">
          <w:pgSz w:w="12240" w:h="15840" w:code="1"/>
          <w:pgMar w:top="1440" w:right="1440" w:bottom="1440" w:left="2160" w:header="720" w:footer="720" w:gutter="0"/>
          <w:pgNumType w:fmt="lowerRoman" w:start="1"/>
          <w:cols w:space="720"/>
          <w:titlePg/>
          <w:docGrid w:linePitch="360"/>
        </w:sectPr>
      </w:pPr>
    </w:p>
    <w:p w:rsidR="00865076" w:rsidRPr="00934C77" w:rsidRDefault="00FA0F99" w:rsidP="00AE5793">
      <w:pPr>
        <w:pStyle w:val="Heading1"/>
      </w:pPr>
      <w:bookmarkStart w:id="9" w:name="_Toc295393943"/>
      <w:bookmarkStart w:id="10" w:name="_Toc296429471"/>
      <w:bookmarkStart w:id="11" w:name="_Toc399228600"/>
      <w:r w:rsidRPr="00934C77">
        <w:lastRenderedPageBreak/>
        <w:t>DEDICATION</w:t>
      </w:r>
      <w:bookmarkEnd w:id="1"/>
      <w:bookmarkEnd w:id="2"/>
      <w:bookmarkEnd w:id="3"/>
      <w:bookmarkEnd w:id="4"/>
      <w:bookmarkEnd w:id="5"/>
      <w:bookmarkEnd w:id="6"/>
      <w:bookmarkEnd w:id="7"/>
      <w:bookmarkEnd w:id="8"/>
      <w:bookmarkEnd w:id="9"/>
      <w:bookmarkEnd w:id="10"/>
      <w:bookmarkEnd w:id="11"/>
    </w:p>
    <w:p w:rsidR="00865076" w:rsidRDefault="004A0927" w:rsidP="00943F25">
      <w:r>
        <w:t>THIS SECTION IS OPTIONAL</w:t>
      </w:r>
      <w:r w:rsidR="001F65AE">
        <w:t>.</w:t>
      </w:r>
      <w:r>
        <w:t xml:space="preserve"> </w:t>
      </w:r>
      <w:r w:rsidR="00865076">
        <w:t>Here is the text. This is a sentence; and here is another.  More text here, and here, and here.  Here is the text. This is a sentence; and here is another.  More text here, and here, and here.</w:t>
      </w:r>
      <w:r w:rsidR="00865076" w:rsidRPr="00865076">
        <w:t xml:space="preserve"> </w:t>
      </w:r>
      <w:r w:rsidR="00865076">
        <w:t xml:space="preserve"> Here is the text. This is a sentence; and here is another.  More text here, and here, and here.  Here is the text. This is a sentence; and here is another.  More text here, and here, and here.  Here is the text. This is a sentence; and here is another.  More text here, and here, and here.  </w:t>
      </w:r>
    </w:p>
    <w:p w:rsidR="00952EF0" w:rsidRPr="00772C56" w:rsidRDefault="00FA0F99" w:rsidP="00693C22">
      <w:pPr>
        <w:pStyle w:val="Heading1"/>
      </w:pPr>
      <w:bookmarkStart w:id="12" w:name="_Toc295225584"/>
      <w:bookmarkStart w:id="13" w:name="_Toc295311426"/>
      <w:bookmarkStart w:id="14" w:name="_Toc295311461"/>
      <w:bookmarkStart w:id="15" w:name="_Toc295312647"/>
      <w:bookmarkStart w:id="16" w:name="_Toc295312810"/>
      <w:bookmarkStart w:id="17" w:name="_Toc295312837"/>
      <w:bookmarkStart w:id="18" w:name="_Toc295313169"/>
      <w:bookmarkStart w:id="19" w:name="_Toc295393944"/>
      <w:bookmarkStart w:id="20" w:name="_Toc296429472"/>
      <w:bookmarkStart w:id="21" w:name="_Toc399228601"/>
      <w:r w:rsidRPr="00772C56">
        <w:lastRenderedPageBreak/>
        <w:t>ACKNOWLEDGEMENTS</w:t>
      </w:r>
      <w:bookmarkEnd w:id="12"/>
      <w:bookmarkEnd w:id="13"/>
      <w:bookmarkEnd w:id="14"/>
      <w:bookmarkEnd w:id="15"/>
      <w:bookmarkEnd w:id="16"/>
      <w:bookmarkEnd w:id="17"/>
      <w:bookmarkEnd w:id="18"/>
      <w:bookmarkEnd w:id="19"/>
      <w:bookmarkEnd w:id="20"/>
      <w:bookmarkEnd w:id="21"/>
    </w:p>
    <w:p w:rsidR="00952EF0" w:rsidRDefault="00F95225" w:rsidP="00943F25">
      <w:r>
        <w:t>I would like to express my sincere gratitude to all the people who supported and have made this thesis possible. Foremost, I would like to extend my heartfelt gratitude to my wonderful advisor, Dr. DiangXiang Xu, who guided and walked me through till the end of this project. He is an excellent mentor, scientist, and advisor. His invaluable advice, encouragement, motivation and untiring guidance will definitely help me in my future endeavor.  I am also indebted to my committee members ……… for their wonderful advice and support.</w:t>
      </w:r>
    </w:p>
    <w:p w:rsidR="00F95225" w:rsidRDefault="00F95225" w:rsidP="00943F25">
      <w:r>
        <w:t>I would like to extend my sincere apprrciation to my …………………….</w:t>
      </w:r>
    </w:p>
    <w:p w:rsidR="00F95225" w:rsidRDefault="00F95225" w:rsidP="00943F25"/>
    <w:p w:rsidR="00F95225" w:rsidRDefault="00F95225" w:rsidP="00943F25"/>
    <w:p w:rsidR="00F95225" w:rsidRDefault="00F95225" w:rsidP="00943F25">
      <w:r>
        <w:t>My special, sincere and deep appreciation to my family…………… , and my entire family for their endless love, support, encouragement, motivation, and believing me and my ability to succeed.</w:t>
      </w:r>
      <w:bookmarkStart w:id="22" w:name="_GoBack"/>
      <w:bookmarkEnd w:id="22"/>
    </w:p>
    <w:p w:rsidR="000148E7" w:rsidRPr="00772C56" w:rsidRDefault="00FA0F99" w:rsidP="00693C22">
      <w:pPr>
        <w:pStyle w:val="Heading1"/>
      </w:pPr>
      <w:bookmarkStart w:id="23" w:name="_Toc295225586"/>
      <w:bookmarkStart w:id="24" w:name="_Toc295311428"/>
      <w:bookmarkStart w:id="25" w:name="_Toc295311463"/>
      <w:bookmarkStart w:id="26" w:name="_Toc295312649"/>
      <w:bookmarkStart w:id="27" w:name="_Toc295312812"/>
      <w:bookmarkStart w:id="28" w:name="_Toc295312839"/>
      <w:bookmarkStart w:id="29" w:name="_Toc295313171"/>
      <w:bookmarkStart w:id="30" w:name="_Toc295393946"/>
      <w:bookmarkStart w:id="31" w:name="_Toc296429474"/>
      <w:bookmarkStart w:id="32" w:name="_Toc399228602"/>
      <w:r w:rsidRPr="00772C56">
        <w:lastRenderedPageBreak/>
        <w:t>ABSTRACT</w:t>
      </w:r>
      <w:bookmarkEnd w:id="23"/>
      <w:bookmarkEnd w:id="24"/>
      <w:bookmarkEnd w:id="25"/>
      <w:bookmarkEnd w:id="26"/>
      <w:bookmarkEnd w:id="27"/>
      <w:bookmarkEnd w:id="28"/>
      <w:bookmarkEnd w:id="29"/>
      <w:bookmarkEnd w:id="30"/>
      <w:bookmarkEnd w:id="31"/>
      <w:bookmarkEnd w:id="32"/>
    </w:p>
    <w:p w:rsidR="005D7978" w:rsidRPr="000148E7" w:rsidRDefault="005D7978" w:rsidP="00943F25">
      <w:r>
        <w:t>Here is the abstract; this is where the abstract content goes.  Here is the abstract; this is where the abstract content goes.</w:t>
      </w:r>
    </w:p>
    <w:p w:rsidR="004A0927" w:rsidRDefault="005D7978" w:rsidP="004A0927">
      <w:r>
        <w:t>Here is the abstract; this is where the abstract content goes.</w:t>
      </w:r>
      <w:r w:rsidR="004A0927">
        <w:t xml:space="preserve"> Here is the abstract; this is where the abstract content goes. Here is the abstract; this is where the abstract content goes.</w:t>
      </w:r>
      <w:r w:rsidR="004A0927" w:rsidRPr="004A0927">
        <w:t xml:space="preserve"> </w:t>
      </w:r>
      <w:r w:rsidR="004A0927">
        <w:t>Here is the abstract; this is where the abstract content goes.</w:t>
      </w:r>
    </w:p>
    <w:p w:rsidR="005D7978" w:rsidRDefault="005D7978" w:rsidP="00943F25"/>
    <w:p w:rsidR="005D7978" w:rsidRPr="00B3728E" w:rsidRDefault="00B3728E" w:rsidP="00640917">
      <w:pPr>
        <w:pStyle w:val="TableofContents"/>
      </w:pPr>
      <w:r w:rsidRPr="00B3728E">
        <w:lastRenderedPageBreak/>
        <w:t>TABLE OF CONTENTS</w:t>
      </w:r>
    </w:p>
    <w:p w:rsidR="00336EAD" w:rsidRDefault="00620664">
      <w:pPr>
        <w:pStyle w:val="TOC1"/>
        <w:rPr>
          <w:rFonts w:asciiTheme="minorHAnsi" w:eastAsiaTheme="minorEastAsia" w:hAnsiTheme="minorHAnsi" w:cstheme="minorBidi"/>
          <w:sz w:val="22"/>
          <w:szCs w:val="22"/>
        </w:rPr>
      </w:pPr>
      <w:r>
        <w:fldChar w:fldCharType="begin"/>
      </w:r>
      <w:r>
        <w:instrText xml:space="preserve"> TOC \h \z \t "Heading 1,1,Heading 2,2,Heading 3,3" </w:instrText>
      </w:r>
      <w:r>
        <w:fldChar w:fldCharType="separate"/>
      </w:r>
      <w:hyperlink w:anchor="_Toc399228600" w:history="1">
        <w:r w:rsidR="00336EAD" w:rsidRPr="0069420A">
          <w:rPr>
            <w:rStyle w:val="Hyperlink"/>
          </w:rPr>
          <w:t>DEDICATION</w:t>
        </w:r>
        <w:r w:rsidR="00336EAD">
          <w:rPr>
            <w:webHidden/>
          </w:rPr>
          <w:tab/>
        </w:r>
        <w:r w:rsidR="00336EAD">
          <w:rPr>
            <w:webHidden/>
          </w:rPr>
          <w:fldChar w:fldCharType="begin"/>
        </w:r>
        <w:r w:rsidR="00336EAD">
          <w:rPr>
            <w:webHidden/>
          </w:rPr>
          <w:instrText xml:space="preserve"> PAGEREF _Toc399228600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1" w:history="1">
        <w:r w:rsidR="00336EAD" w:rsidRPr="0069420A">
          <w:rPr>
            <w:rStyle w:val="Hyperlink"/>
          </w:rPr>
          <w:t>ACKNOWLEDGEMENTS</w:t>
        </w:r>
        <w:r w:rsidR="00336EAD">
          <w:rPr>
            <w:webHidden/>
          </w:rPr>
          <w:tab/>
        </w:r>
        <w:r w:rsidR="00336EAD">
          <w:rPr>
            <w:webHidden/>
          </w:rPr>
          <w:fldChar w:fldCharType="begin"/>
        </w:r>
        <w:r w:rsidR="00336EAD">
          <w:rPr>
            <w:webHidden/>
          </w:rPr>
          <w:instrText xml:space="preserve"> PAGEREF _Toc399228601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2" w:history="1">
        <w:r w:rsidR="00336EAD" w:rsidRPr="0069420A">
          <w:rPr>
            <w:rStyle w:val="Hyperlink"/>
          </w:rPr>
          <w:t>ABSTRACT</w:t>
        </w:r>
        <w:r w:rsidR="00336EAD">
          <w:rPr>
            <w:webHidden/>
          </w:rPr>
          <w:tab/>
        </w:r>
        <w:r w:rsidR="00336EAD">
          <w:rPr>
            <w:webHidden/>
          </w:rPr>
          <w:fldChar w:fldCharType="begin"/>
        </w:r>
        <w:r w:rsidR="00336EAD">
          <w:rPr>
            <w:webHidden/>
          </w:rPr>
          <w:instrText xml:space="preserve"> PAGEREF _Toc399228602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3" w:history="1">
        <w:r w:rsidR="00336EAD" w:rsidRPr="0069420A">
          <w:rPr>
            <w:rStyle w:val="Hyperlink"/>
          </w:rPr>
          <w:t>LIST OF TABLES</w:t>
        </w:r>
        <w:r w:rsidR="00336EAD">
          <w:rPr>
            <w:webHidden/>
          </w:rPr>
          <w:tab/>
        </w:r>
        <w:r w:rsidR="00336EAD">
          <w:rPr>
            <w:webHidden/>
          </w:rPr>
          <w:fldChar w:fldCharType="begin"/>
        </w:r>
        <w:r w:rsidR="00336EAD">
          <w:rPr>
            <w:webHidden/>
          </w:rPr>
          <w:instrText xml:space="preserve"> PAGEREF _Toc399228603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4" w:history="1">
        <w:r w:rsidR="00336EAD" w:rsidRPr="0069420A">
          <w:rPr>
            <w:rStyle w:val="Hyperlink"/>
          </w:rPr>
          <w:t>LIST OF FIGURES</w:t>
        </w:r>
        <w:r w:rsidR="00336EAD">
          <w:rPr>
            <w:webHidden/>
          </w:rPr>
          <w:tab/>
        </w:r>
        <w:r w:rsidR="00336EAD">
          <w:rPr>
            <w:webHidden/>
          </w:rPr>
          <w:fldChar w:fldCharType="begin"/>
        </w:r>
        <w:r w:rsidR="00336EAD">
          <w:rPr>
            <w:webHidden/>
          </w:rPr>
          <w:instrText xml:space="preserve"> PAGEREF _Toc399228604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5" w:history="1">
        <w:r w:rsidR="00336EAD" w:rsidRPr="0069420A">
          <w:rPr>
            <w:rStyle w:val="Hyperlink"/>
          </w:rPr>
          <w:t>LIST OF PICTURES</w:t>
        </w:r>
        <w:r w:rsidR="00336EAD">
          <w:rPr>
            <w:webHidden/>
          </w:rPr>
          <w:tab/>
        </w:r>
        <w:r w:rsidR="00336EAD">
          <w:rPr>
            <w:webHidden/>
          </w:rPr>
          <w:fldChar w:fldCharType="begin"/>
        </w:r>
        <w:r w:rsidR="00336EAD">
          <w:rPr>
            <w:webHidden/>
          </w:rPr>
          <w:instrText xml:space="preserve"> PAGEREF _Toc399228605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6" w:history="1">
        <w:r w:rsidR="00336EAD" w:rsidRPr="0069420A">
          <w:rPr>
            <w:rStyle w:val="Hyperlink"/>
          </w:rPr>
          <w:t>LIST OF ABBREVIATIONS</w:t>
        </w:r>
        <w:r w:rsidR="00336EAD">
          <w:rPr>
            <w:webHidden/>
          </w:rPr>
          <w:tab/>
        </w:r>
        <w:r w:rsidR="00336EAD">
          <w:rPr>
            <w:webHidden/>
          </w:rPr>
          <w:fldChar w:fldCharType="begin"/>
        </w:r>
        <w:r w:rsidR="00336EAD">
          <w:rPr>
            <w:webHidden/>
          </w:rPr>
          <w:instrText xml:space="preserve"> PAGEREF _Toc399228606 \h </w:instrText>
        </w:r>
        <w:r w:rsidR="00336EAD">
          <w:rPr>
            <w:webHidden/>
          </w:rPr>
        </w:r>
        <w:r w:rsidR="00336EAD">
          <w:rPr>
            <w:webHidden/>
          </w:rPr>
          <w:fldChar w:fldCharType="separate"/>
        </w:r>
        <w:r w:rsidR="006E0931">
          <w:rPr>
            <w:webHidden/>
          </w:rPr>
          <w:t>iv</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07" w:history="1">
        <w:r w:rsidR="00336EAD" w:rsidRPr="0069420A">
          <w:rPr>
            <w:rStyle w:val="Hyperlink"/>
          </w:rPr>
          <w:t>CHAPTER ONE: CHAPTER TITLE</w:t>
        </w:r>
        <w:r w:rsidR="00336EAD">
          <w:rPr>
            <w:webHidden/>
          </w:rPr>
          <w:tab/>
        </w:r>
        <w:r w:rsidR="00336EAD">
          <w:rPr>
            <w:webHidden/>
          </w:rPr>
          <w:fldChar w:fldCharType="begin"/>
        </w:r>
        <w:r w:rsidR="00336EAD">
          <w:rPr>
            <w:webHidden/>
          </w:rPr>
          <w:instrText xml:space="preserve"> PAGEREF _Toc399228607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2"/>
        <w:rPr>
          <w:rFonts w:asciiTheme="minorHAnsi" w:eastAsiaTheme="minorEastAsia" w:hAnsiTheme="minorHAnsi" w:cstheme="minorBidi"/>
          <w:sz w:val="22"/>
          <w:szCs w:val="22"/>
        </w:rPr>
      </w:pPr>
      <w:hyperlink w:anchor="_Toc399228608" w:history="1">
        <w:r w:rsidR="00336EAD" w:rsidRPr="0069420A">
          <w:rPr>
            <w:rStyle w:val="Hyperlink"/>
          </w:rPr>
          <w:t>This Is a Heading 2</w:t>
        </w:r>
        <w:r w:rsidR="00336EAD">
          <w:rPr>
            <w:webHidden/>
          </w:rPr>
          <w:tab/>
        </w:r>
        <w:r w:rsidR="00336EAD">
          <w:rPr>
            <w:webHidden/>
          </w:rPr>
          <w:fldChar w:fldCharType="begin"/>
        </w:r>
        <w:r w:rsidR="00336EAD">
          <w:rPr>
            <w:webHidden/>
          </w:rPr>
          <w:instrText xml:space="preserve"> PAGEREF _Toc399228608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3"/>
        <w:rPr>
          <w:rFonts w:asciiTheme="minorHAnsi" w:eastAsiaTheme="minorEastAsia" w:hAnsiTheme="minorHAnsi" w:cstheme="minorBidi"/>
          <w:sz w:val="22"/>
          <w:szCs w:val="22"/>
        </w:rPr>
      </w:pPr>
      <w:hyperlink w:anchor="_Toc399228609" w:history="1">
        <w:r w:rsidR="00336EAD" w:rsidRPr="0069420A">
          <w:rPr>
            <w:rStyle w:val="Hyperlink"/>
          </w:rPr>
          <w:t>This Is a Heading 3</w:t>
        </w:r>
        <w:r w:rsidR="00336EAD">
          <w:rPr>
            <w:webHidden/>
          </w:rPr>
          <w:tab/>
        </w:r>
        <w:r w:rsidR="00336EAD">
          <w:rPr>
            <w:webHidden/>
          </w:rPr>
          <w:fldChar w:fldCharType="begin"/>
        </w:r>
        <w:r w:rsidR="00336EAD">
          <w:rPr>
            <w:webHidden/>
          </w:rPr>
          <w:instrText xml:space="preserve"> PAGEREF _Toc399228609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3"/>
        <w:rPr>
          <w:rFonts w:asciiTheme="minorHAnsi" w:eastAsiaTheme="minorEastAsia" w:hAnsiTheme="minorHAnsi" w:cstheme="minorBidi"/>
          <w:sz w:val="22"/>
          <w:szCs w:val="22"/>
        </w:rPr>
      </w:pPr>
      <w:hyperlink w:anchor="_Toc399228610" w:history="1">
        <w:r w:rsidR="00336EAD" w:rsidRPr="0069420A">
          <w:rPr>
            <w:rStyle w:val="Hyperlink"/>
          </w:rPr>
          <w:t>Another Heading 3</w:t>
        </w:r>
        <w:r w:rsidR="00336EAD">
          <w:rPr>
            <w:webHidden/>
          </w:rPr>
          <w:tab/>
        </w:r>
        <w:r w:rsidR="00336EAD">
          <w:rPr>
            <w:webHidden/>
          </w:rPr>
          <w:fldChar w:fldCharType="begin"/>
        </w:r>
        <w:r w:rsidR="00336EAD">
          <w:rPr>
            <w:webHidden/>
          </w:rPr>
          <w:instrText xml:space="preserve"> PAGEREF _Toc399228610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2"/>
        <w:rPr>
          <w:rFonts w:asciiTheme="minorHAnsi" w:eastAsiaTheme="minorEastAsia" w:hAnsiTheme="minorHAnsi" w:cstheme="minorBidi"/>
          <w:sz w:val="22"/>
          <w:szCs w:val="22"/>
        </w:rPr>
      </w:pPr>
      <w:hyperlink w:anchor="_Toc399228611" w:history="1">
        <w:r w:rsidR="00336EAD" w:rsidRPr="0069420A">
          <w:rPr>
            <w:rStyle w:val="Hyperlink"/>
          </w:rPr>
          <w:t>Another Heading 2</w:t>
        </w:r>
        <w:r w:rsidR="00336EAD">
          <w:rPr>
            <w:webHidden/>
          </w:rPr>
          <w:tab/>
        </w:r>
        <w:r w:rsidR="00336EAD">
          <w:rPr>
            <w:webHidden/>
          </w:rPr>
          <w:fldChar w:fldCharType="begin"/>
        </w:r>
        <w:r w:rsidR="00336EAD">
          <w:rPr>
            <w:webHidden/>
          </w:rPr>
          <w:instrText xml:space="preserve"> PAGEREF _Toc399228611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3"/>
        <w:rPr>
          <w:rFonts w:asciiTheme="minorHAnsi" w:eastAsiaTheme="minorEastAsia" w:hAnsiTheme="minorHAnsi" w:cstheme="minorBidi"/>
          <w:sz w:val="22"/>
          <w:szCs w:val="22"/>
        </w:rPr>
      </w:pPr>
      <w:hyperlink w:anchor="_Toc399228612" w:history="1">
        <w:r w:rsidR="00336EAD" w:rsidRPr="0069420A">
          <w:rPr>
            <w:rStyle w:val="Hyperlink"/>
          </w:rPr>
          <w:t>Heading 3</w:t>
        </w:r>
        <w:r w:rsidR="00336EAD">
          <w:rPr>
            <w:webHidden/>
          </w:rPr>
          <w:tab/>
        </w:r>
        <w:r w:rsidR="00336EAD">
          <w:rPr>
            <w:webHidden/>
          </w:rPr>
          <w:fldChar w:fldCharType="begin"/>
        </w:r>
        <w:r w:rsidR="00336EAD">
          <w:rPr>
            <w:webHidden/>
          </w:rPr>
          <w:instrText xml:space="preserve"> PAGEREF _Toc399228612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3"/>
        <w:rPr>
          <w:rFonts w:asciiTheme="minorHAnsi" w:eastAsiaTheme="minorEastAsia" w:hAnsiTheme="minorHAnsi" w:cstheme="minorBidi"/>
          <w:sz w:val="22"/>
          <w:szCs w:val="22"/>
        </w:rPr>
      </w:pPr>
      <w:hyperlink w:anchor="_Toc399228613" w:history="1">
        <w:r w:rsidR="00336EAD" w:rsidRPr="0069420A">
          <w:rPr>
            <w:rStyle w:val="Hyperlink"/>
          </w:rPr>
          <w:t>Heading 3</w:t>
        </w:r>
        <w:r w:rsidR="00336EAD">
          <w:rPr>
            <w:webHidden/>
          </w:rPr>
          <w:tab/>
        </w:r>
        <w:r w:rsidR="00336EAD">
          <w:rPr>
            <w:webHidden/>
          </w:rPr>
          <w:fldChar w:fldCharType="begin"/>
        </w:r>
        <w:r w:rsidR="00336EAD">
          <w:rPr>
            <w:webHidden/>
          </w:rPr>
          <w:instrText xml:space="preserve"> PAGEREF _Toc399228613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14" w:history="1">
        <w:r w:rsidR="00336EAD" w:rsidRPr="0069420A">
          <w:rPr>
            <w:rStyle w:val="Hyperlink"/>
          </w:rPr>
          <w:t>CHAPTER TWO: CHAPTER TITLE</w:t>
        </w:r>
        <w:r w:rsidR="00336EAD">
          <w:rPr>
            <w:webHidden/>
          </w:rPr>
          <w:tab/>
        </w:r>
        <w:r w:rsidR="00336EAD">
          <w:rPr>
            <w:webHidden/>
          </w:rPr>
          <w:fldChar w:fldCharType="begin"/>
        </w:r>
        <w:r w:rsidR="00336EAD">
          <w:rPr>
            <w:webHidden/>
          </w:rPr>
          <w:instrText xml:space="preserve"> PAGEREF _Toc399228614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2"/>
        <w:rPr>
          <w:rFonts w:asciiTheme="minorHAnsi" w:eastAsiaTheme="minorEastAsia" w:hAnsiTheme="minorHAnsi" w:cstheme="minorBidi"/>
          <w:sz w:val="22"/>
          <w:szCs w:val="22"/>
        </w:rPr>
      </w:pPr>
      <w:hyperlink w:anchor="_Toc399228615" w:history="1">
        <w:r w:rsidR="00336EAD" w:rsidRPr="0069420A">
          <w:rPr>
            <w:rStyle w:val="Hyperlink"/>
          </w:rPr>
          <w:t>Heading 2 Example for Chapter Two</w:t>
        </w:r>
        <w:r w:rsidR="00336EAD">
          <w:rPr>
            <w:webHidden/>
          </w:rPr>
          <w:tab/>
        </w:r>
        <w:r w:rsidR="00336EAD">
          <w:rPr>
            <w:webHidden/>
          </w:rPr>
          <w:fldChar w:fldCharType="begin"/>
        </w:r>
        <w:r w:rsidR="00336EAD">
          <w:rPr>
            <w:webHidden/>
          </w:rPr>
          <w:instrText xml:space="preserve"> PAGEREF _Toc399228615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3"/>
        <w:rPr>
          <w:rFonts w:asciiTheme="minorHAnsi" w:eastAsiaTheme="minorEastAsia" w:hAnsiTheme="minorHAnsi" w:cstheme="minorBidi"/>
          <w:sz w:val="22"/>
          <w:szCs w:val="22"/>
        </w:rPr>
      </w:pPr>
      <w:hyperlink w:anchor="_Toc399228616" w:history="1">
        <w:r w:rsidR="00336EAD" w:rsidRPr="0069420A">
          <w:rPr>
            <w:rStyle w:val="Hyperlink"/>
          </w:rPr>
          <w:t>Heading 3 Example for Chapter Two</w:t>
        </w:r>
        <w:r w:rsidR="00336EAD">
          <w:rPr>
            <w:webHidden/>
          </w:rPr>
          <w:tab/>
        </w:r>
        <w:r w:rsidR="00336EAD">
          <w:rPr>
            <w:webHidden/>
          </w:rPr>
          <w:fldChar w:fldCharType="begin"/>
        </w:r>
        <w:r w:rsidR="00336EAD">
          <w:rPr>
            <w:webHidden/>
          </w:rPr>
          <w:instrText xml:space="preserve"> PAGEREF _Toc399228616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17" w:history="1">
        <w:r w:rsidR="00336EAD" w:rsidRPr="0069420A">
          <w:rPr>
            <w:rStyle w:val="Hyperlink"/>
          </w:rPr>
          <w:t>CHAPTER THREE: CHAPTER TITLE</w:t>
        </w:r>
        <w:r w:rsidR="00336EAD">
          <w:rPr>
            <w:webHidden/>
          </w:rPr>
          <w:tab/>
        </w:r>
        <w:r w:rsidR="00336EAD">
          <w:rPr>
            <w:webHidden/>
          </w:rPr>
          <w:fldChar w:fldCharType="begin"/>
        </w:r>
        <w:r w:rsidR="00336EAD">
          <w:rPr>
            <w:webHidden/>
          </w:rPr>
          <w:instrText xml:space="preserve"> PAGEREF _Toc399228617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18" w:history="1">
        <w:r w:rsidR="00336EAD" w:rsidRPr="0069420A">
          <w:rPr>
            <w:rStyle w:val="Hyperlink"/>
          </w:rPr>
          <w:t>REFERENCES</w:t>
        </w:r>
        <w:r w:rsidR="00336EAD">
          <w:rPr>
            <w:webHidden/>
          </w:rPr>
          <w:tab/>
        </w:r>
        <w:r w:rsidR="00336EAD">
          <w:rPr>
            <w:webHidden/>
          </w:rPr>
          <w:fldChar w:fldCharType="begin"/>
        </w:r>
        <w:r w:rsidR="00336EAD">
          <w:rPr>
            <w:webHidden/>
          </w:rPr>
          <w:instrText xml:space="preserve"> PAGEREF _Toc399228618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1"/>
        <w:rPr>
          <w:rFonts w:asciiTheme="minorHAnsi" w:eastAsiaTheme="minorEastAsia" w:hAnsiTheme="minorHAnsi" w:cstheme="minorBidi"/>
          <w:sz w:val="22"/>
          <w:szCs w:val="22"/>
        </w:rPr>
      </w:pPr>
      <w:hyperlink w:anchor="_Toc399228619" w:history="1">
        <w:r w:rsidR="00336EAD" w:rsidRPr="0069420A">
          <w:rPr>
            <w:rStyle w:val="Hyperlink"/>
          </w:rPr>
          <w:t>APPENDIX A</w:t>
        </w:r>
        <w:r w:rsidR="00336EAD">
          <w:rPr>
            <w:webHidden/>
          </w:rPr>
          <w:tab/>
        </w:r>
        <w:r w:rsidR="00336EAD">
          <w:rPr>
            <w:webHidden/>
          </w:rPr>
          <w:fldChar w:fldCharType="begin"/>
        </w:r>
        <w:r w:rsidR="00336EAD">
          <w:rPr>
            <w:webHidden/>
          </w:rPr>
          <w:instrText xml:space="preserve"> PAGEREF _Toc399228619 \h </w:instrText>
        </w:r>
        <w:r w:rsidR="00336EAD">
          <w:rPr>
            <w:webHidden/>
          </w:rPr>
        </w:r>
        <w:r w:rsidR="00336EAD">
          <w:rPr>
            <w:webHidden/>
          </w:rPr>
          <w:fldChar w:fldCharType="separate"/>
        </w:r>
        <w:r w:rsidR="006E0931">
          <w:rPr>
            <w:webHidden/>
          </w:rPr>
          <w:t>4</w:t>
        </w:r>
        <w:r w:rsidR="00336EAD">
          <w:rPr>
            <w:webHidden/>
          </w:rPr>
          <w:fldChar w:fldCharType="end"/>
        </w:r>
      </w:hyperlink>
    </w:p>
    <w:p w:rsidR="00336EAD" w:rsidRDefault="001521D1">
      <w:pPr>
        <w:pStyle w:val="TOC2"/>
        <w:rPr>
          <w:rFonts w:asciiTheme="minorHAnsi" w:eastAsiaTheme="minorEastAsia" w:hAnsiTheme="minorHAnsi" w:cstheme="minorBidi"/>
          <w:sz w:val="22"/>
          <w:szCs w:val="22"/>
        </w:rPr>
      </w:pPr>
      <w:hyperlink w:anchor="_Toc399228620" w:history="1">
        <w:r w:rsidR="00336EAD" w:rsidRPr="0069420A">
          <w:rPr>
            <w:rStyle w:val="Hyperlink"/>
          </w:rPr>
          <w:t>Title of Appendix A</w:t>
        </w:r>
        <w:r w:rsidR="00336EAD">
          <w:rPr>
            <w:webHidden/>
          </w:rPr>
          <w:tab/>
        </w:r>
        <w:r w:rsidR="00336EAD">
          <w:rPr>
            <w:webHidden/>
          </w:rPr>
          <w:fldChar w:fldCharType="begin"/>
        </w:r>
        <w:r w:rsidR="00336EAD">
          <w:rPr>
            <w:webHidden/>
          </w:rPr>
          <w:instrText xml:space="preserve"> PAGEREF _Toc399228620 \h </w:instrText>
        </w:r>
        <w:r w:rsidR="00336EAD">
          <w:rPr>
            <w:webHidden/>
          </w:rPr>
        </w:r>
        <w:r w:rsidR="00336EAD">
          <w:rPr>
            <w:webHidden/>
          </w:rPr>
          <w:fldChar w:fldCharType="separate"/>
        </w:r>
        <w:r w:rsidR="006E0931">
          <w:rPr>
            <w:webHidden/>
          </w:rPr>
          <w:t>4</w:t>
        </w:r>
        <w:r w:rsidR="00336EAD">
          <w:rPr>
            <w:webHidden/>
          </w:rPr>
          <w:fldChar w:fldCharType="end"/>
        </w:r>
      </w:hyperlink>
    </w:p>
    <w:p w:rsidR="0023758B" w:rsidRDefault="00620664" w:rsidP="00CE0D88">
      <w:pPr>
        <w:pStyle w:val="TOC2"/>
      </w:pPr>
      <w:r>
        <w:fldChar w:fldCharType="end"/>
      </w:r>
    </w:p>
    <w:p w:rsidR="004A0927" w:rsidRDefault="004A0927" w:rsidP="004A0927">
      <w:pPr>
        <w:ind w:firstLine="0"/>
      </w:pPr>
    </w:p>
    <w:p w:rsidR="004A0927" w:rsidRDefault="004A0927" w:rsidP="004A0927">
      <w:pPr>
        <w:ind w:firstLine="0"/>
        <w:sectPr w:rsidR="004A0927" w:rsidSect="00AE5793">
          <w:footerReference w:type="default" r:id="rId8"/>
          <w:pgSz w:w="12240" w:h="15840" w:code="1"/>
          <w:pgMar w:top="1440" w:right="1440" w:bottom="1440" w:left="2160" w:header="720" w:footer="720" w:gutter="0"/>
          <w:pgNumType w:fmt="lowerRoman" w:start="4"/>
          <w:cols w:space="720"/>
          <w:docGrid w:linePitch="360"/>
        </w:sectPr>
      </w:pPr>
    </w:p>
    <w:p w:rsidR="000F7512" w:rsidRDefault="00FA0F99" w:rsidP="00693C22">
      <w:pPr>
        <w:pStyle w:val="Heading1"/>
      </w:pPr>
      <w:bookmarkStart w:id="33" w:name="_Toc295225587"/>
      <w:bookmarkStart w:id="34" w:name="_Toc295311429"/>
      <w:bookmarkStart w:id="35" w:name="_Toc295311464"/>
      <w:bookmarkStart w:id="36" w:name="_Toc295312650"/>
      <w:bookmarkStart w:id="37" w:name="_Toc295312813"/>
      <w:bookmarkStart w:id="38" w:name="_Toc295312840"/>
      <w:bookmarkStart w:id="39" w:name="_Toc295313172"/>
      <w:bookmarkStart w:id="40" w:name="_Toc295393947"/>
      <w:bookmarkStart w:id="41" w:name="_Toc296429475"/>
      <w:bookmarkStart w:id="42" w:name="_Toc399228603"/>
      <w:r>
        <w:lastRenderedPageBreak/>
        <w:t>LIST OF TABLES</w:t>
      </w:r>
      <w:bookmarkEnd w:id="33"/>
      <w:bookmarkEnd w:id="34"/>
      <w:bookmarkEnd w:id="35"/>
      <w:bookmarkEnd w:id="36"/>
      <w:bookmarkEnd w:id="37"/>
      <w:bookmarkEnd w:id="38"/>
      <w:bookmarkEnd w:id="39"/>
      <w:bookmarkEnd w:id="40"/>
      <w:bookmarkEnd w:id="41"/>
      <w:bookmarkEnd w:id="42"/>
    </w:p>
    <w:p w:rsidR="00336EAD" w:rsidRDefault="0057748E" w:rsidP="00336EAD">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\t "Table Caption" \c </w:instrText>
      </w:r>
      <w:r>
        <w:fldChar w:fldCharType="separate"/>
      </w:r>
      <w:hyperlink w:anchor="_Toc399228621" w:history="1">
        <w:r w:rsidR="00336EAD" w:rsidRPr="00A72F1A">
          <w:rPr>
            <w:rStyle w:val="Hyperlink"/>
            <w:noProof/>
          </w:rPr>
          <w:t>Table 1.1</w:t>
        </w:r>
        <w:r w:rsidR="00336EAD">
          <w:rPr>
            <w:rFonts w:asciiTheme="minorHAnsi" w:eastAsiaTheme="minorEastAsia" w:hAnsiTheme="minorHAnsi" w:cstheme="minorBidi"/>
            <w:noProof/>
            <w:sz w:val="22"/>
            <w:szCs w:val="22"/>
          </w:rPr>
          <w:tab/>
        </w:r>
        <w:r w:rsidR="00336EAD" w:rsidRPr="00A72F1A">
          <w:rPr>
            <w:rStyle w:val="Hyperlink"/>
            <w:noProof/>
          </w:rPr>
          <w:t>An Empty Table as Example</w:t>
        </w:r>
        <w:r w:rsidR="00336EAD">
          <w:rPr>
            <w:noProof/>
            <w:webHidden/>
          </w:rPr>
          <w:tab/>
        </w:r>
        <w:r w:rsidR="00336EAD">
          <w:rPr>
            <w:noProof/>
            <w:webHidden/>
          </w:rPr>
          <w:fldChar w:fldCharType="begin"/>
        </w:r>
        <w:r w:rsidR="00336EAD">
          <w:rPr>
            <w:noProof/>
            <w:webHidden/>
          </w:rPr>
          <w:instrText xml:space="preserve"> PAGEREF _Toc399228621 \h </w:instrText>
        </w:r>
        <w:r w:rsidR="00336EAD">
          <w:rPr>
            <w:noProof/>
            <w:webHidden/>
          </w:rPr>
        </w:r>
        <w:r w:rsidR="00336EAD">
          <w:rPr>
            <w:noProof/>
            <w:webHidden/>
          </w:rPr>
          <w:fldChar w:fldCharType="separate"/>
        </w:r>
        <w:r w:rsidR="006E0931">
          <w:rPr>
            <w:noProof/>
            <w:webHidden/>
          </w:rPr>
          <w:t>4</w:t>
        </w:r>
        <w:r w:rsidR="00336EAD">
          <w:rPr>
            <w:noProof/>
            <w:webHidden/>
          </w:rPr>
          <w:fldChar w:fldCharType="end"/>
        </w:r>
      </w:hyperlink>
    </w:p>
    <w:p w:rsidR="00336EAD" w:rsidRDefault="001521D1" w:rsidP="00336EAD">
      <w:pPr>
        <w:pStyle w:val="TableofFigures"/>
        <w:tabs>
          <w:tab w:val="right" w:leader="dot" w:pos="8630"/>
        </w:tabs>
        <w:rPr>
          <w:rFonts w:asciiTheme="minorHAnsi" w:eastAsiaTheme="minorEastAsia" w:hAnsiTheme="minorHAnsi" w:cstheme="minorBidi"/>
          <w:noProof/>
          <w:sz w:val="22"/>
          <w:szCs w:val="22"/>
        </w:rPr>
      </w:pPr>
      <w:hyperlink w:anchor="_Toc399228622" w:history="1">
        <w:r w:rsidR="00336EAD" w:rsidRPr="00A72F1A">
          <w:rPr>
            <w:rStyle w:val="Hyperlink"/>
            <w:noProof/>
          </w:rPr>
          <w:t>Table A.1</w:t>
        </w:r>
        <w:r w:rsidR="00336EAD">
          <w:rPr>
            <w:rFonts w:asciiTheme="minorHAnsi" w:eastAsiaTheme="minorEastAsia" w:hAnsiTheme="minorHAnsi" w:cstheme="minorBidi"/>
            <w:noProof/>
            <w:sz w:val="22"/>
            <w:szCs w:val="22"/>
          </w:rPr>
          <w:tab/>
        </w:r>
        <w:r w:rsidR="00336EAD" w:rsidRPr="00A72F1A">
          <w:rPr>
            <w:rStyle w:val="Hyperlink"/>
            <w:noProof/>
          </w:rPr>
          <w:t>Yet Another Wondrously Amazing Table Example</w:t>
        </w:r>
        <w:r w:rsidR="00336EAD">
          <w:rPr>
            <w:noProof/>
            <w:webHidden/>
          </w:rPr>
          <w:tab/>
        </w:r>
        <w:r w:rsidR="00336EAD">
          <w:rPr>
            <w:noProof/>
            <w:webHidden/>
          </w:rPr>
          <w:fldChar w:fldCharType="begin"/>
        </w:r>
        <w:r w:rsidR="00336EAD">
          <w:rPr>
            <w:noProof/>
            <w:webHidden/>
          </w:rPr>
          <w:instrText xml:space="preserve"> PAGEREF _Toc399228622 \h </w:instrText>
        </w:r>
        <w:r w:rsidR="00336EAD">
          <w:rPr>
            <w:noProof/>
            <w:webHidden/>
          </w:rPr>
        </w:r>
        <w:r w:rsidR="00336EAD">
          <w:rPr>
            <w:noProof/>
            <w:webHidden/>
          </w:rPr>
          <w:fldChar w:fldCharType="separate"/>
        </w:r>
        <w:r w:rsidR="006E0931">
          <w:rPr>
            <w:noProof/>
            <w:webHidden/>
          </w:rPr>
          <w:t>4</w:t>
        </w:r>
        <w:r w:rsidR="00336EAD">
          <w:rPr>
            <w:noProof/>
            <w:webHidden/>
          </w:rPr>
          <w:fldChar w:fldCharType="end"/>
        </w:r>
      </w:hyperlink>
    </w:p>
    <w:p w:rsidR="004A0927" w:rsidRDefault="0057748E" w:rsidP="0057748E">
      <w:pPr>
        <w:pStyle w:val="TableofFigures"/>
      </w:pPr>
      <w:r>
        <w:fldChar w:fldCharType="end"/>
      </w:r>
    </w:p>
    <w:p w:rsidR="004A0927" w:rsidRPr="004A0927" w:rsidRDefault="004A0927" w:rsidP="004A0927">
      <w:pPr>
        <w:ind w:firstLine="0"/>
      </w:pPr>
    </w:p>
    <w:p w:rsidR="004A0927" w:rsidRDefault="004A0927" w:rsidP="0057748E">
      <w:pPr>
        <w:pStyle w:val="TableofFigures"/>
        <w:sectPr w:rsidR="004A0927" w:rsidSect="004A0927">
          <w:pgSz w:w="12240" w:h="15840" w:code="1"/>
          <w:pgMar w:top="1440" w:right="1440" w:bottom="1440" w:left="2160" w:header="720" w:footer="720" w:gutter="0"/>
          <w:pgNumType w:fmt="lowerRoman"/>
          <w:cols w:space="720"/>
          <w:docGrid w:linePitch="360"/>
        </w:sectPr>
      </w:pPr>
    </w:p>
    <w:p w:rsidR="000F7512" w:rsidRDefault="00FA0F99" w:rsidP="00693C22">
      <w:pPr>
        <w:pStyle w:val="Heading1"/>
      </w:pPr>
      <w:bookmarkStart w:id="43" w:name="_Toc295225588"/>
      <w:bookmarkStart w:id="44" w:name="_Toc295311430"/>
      <w:bookmarkStart w:id="45" w:name="_Toc295311465"/>
      <w:bookmarkStart w:id="46" w:name="_Toc295312651"/>
      <w:bookmarkStart w:id="47" w:name="_Toc295312814"/>
      <w:bookmarkStart w:id="48" w:name="_Toc295312841"/>
      <w:bookmarkStart w:id="49" w:name="_Toc295313173"/>
      <w:bookmarkStart w:id="50" w:name="_Toc295393948"/>
      <w:bookmarkStart w:id="51" w:name="_Toc296429476"/>
      <w:bookmarkStart w:id="52" w:name="_Toc399228604"/>
      <w:r>
        <w:lastRenderedPageBreak/>
        <w:t>LIST OF FIGURES</w:t>
      </w:r>
      <w:bookmarkEnd w:id="43"/>
      <w:bookmarkEnd w:id="44"/>
      <w:bookmarkEnd w:id="45"/>
      <w:bookmarkEnd w:id="46"/>
      <w:bookmarkEnd w:id="47"/>
      <w:bookmarkEnd w:id="48"/>
      <w:bookmarkEnd w:id="49"/>
      <w:bookmarkEnd w:id="50"/>
      <w:bookmarkEnd w:id="51"/>
      <w:bookmarkEnd w:id="52"/>
    </w:p>
    <w:p w:rsidR="00336EAD" w:rsidRDefault="0057748E">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\t "Figure Caption" \c </w:instrText>
      </w:r>
      <w:r>
        <w:fldChar w:fldCharType="separate"/>
      </w:r>
      <w:hyperlink w:anchor="_Toc399228623" w:history="1">
        <w:r w:rsidR="00336EAD" w:rsidRPr="009E4119">
          <w:rPr>
            <w:rStyle w:val="Hyperlink"/>
            <w:noProof/>
          </w:rPr>
          <w:t>Figure 1.</w:t>
        </w:r>
        <w:r w:rsidR="00336EAD">
          <w:rPr>
            <w:rFonts w:asciiTheme="minorHAnsi" w:eastAsiaTheme="minorEastAsia" w:hAnsiTheme="minorHAnsi" w:cstheme="minorBidi"/>
            <w:noProof/>
            <w:sz w:val="22"/>
            <w:szCs w:val="22"/>
          </w:rPr>
          <w:tab/>
        </w:r>
        <w:r w:rsidR="00336EAD" w:rsidRPr="009E4119">
          <w:rPr>
            <w:rStyle w:val="Hyperlink"/>
            <w:noProof/>
          </w:rPr>
          <w:t>Graphic of a Cow Taken from Clipart</w:t>
        </w:r>
        <w:r w:rsidR="00336EAD">
          <w:rPr>
            <w:noProof/>
            <w:webHidden/>
          </w:rPr>
          <w:tab/>
        </w:r>
        <w:r w:rsidR="00336EAD">
          <w:rPr>
            <w:noProof/>
            <w:webHidden/>
          </w:rPr>
          <w:fldChar w:fldCharType="begin"/>
        </w:r>
        <w:r w:rsidR="00336EAD">
          <w:rPr>
            <w:noProof/>
            <w:webHidden/>
          </w:rPr>
          <w:instrText xml:space="preserve"> PAGEREF _Toc399228623 \h </w:instrText>
        </w:r>
        <w:r w:rsidR="00336EAD">
          <w:rPr>
            <w:noProof/>
            <w:webHidden/>
          </w:rPr>
        </w:r>
        <w:r w:rsidR="00336EAD">
          <w:rPr>
            <w:noProof/>
            <w:webHidden/>
          </w:rPr>
          <w:fldChar w:fldCharType="separate"/>
        </w:r>
        <w:r w:rsidR="006E0931">
          <w:rPr>
            <w:noProof/>
            <w:webHidden/>
          </w:rPr>
          <w:t>4</w:t>
        </w:r>
        <w:r w:rsidR="00336EAD">
          <w:rPr>
            <w:noProof/>
            <w:webHidden/>
          </w:rPr>
          <w:fldChar w:fldCharType="end"/>
        </w:r>
      </w:hyperlink>
    </w:p>
    <w:p w:rsidR="00A93557" w:rsidRDefault="0057748E">
      <w:pPr>
        <w:pStyle w:val="TableofFigures"/>
        <w:tabs>
          <w:tab w:val="right" w:leader="dot" w:pos="8630"/>
        </w:tabs>
      </w:pPr>
      <w:r>
        <w:fldChar w:fldCharType="end"/>
      </w:r>
    </w:p>
    <w:p w:rsidR="004A0927" w:rsidRPr="004A0927" w:rsidRDefault="004A0927" w:rsidP="004A0927">
      <w:pPr>
        <w:ind w:firstLine="0"/>
      </w:pPr>
    </w:p>
    <w:p w:rsidR="004A0927" w:rsidRDefault="004A0927" w:rsidP="004A0927">
      <w:pPr>
        <w:ind w:firstLine="0"/>
        <w:sectPr w:rsidR="004A0927" w:rsidSect="004A0927">
          <w:pgSz w:w="12240" w:h="15840" w:code="1"/>
          <w:pgMar w:top="1440" w:right="1440" w:bottom="1440" w:left="2160" w:header="720" w:footer="720" w:gutter="0"/>
          <w:pgNumType w:fmt="lowerRoman"/>
          <w:cols w:space="720"/>
          <w:docGrid w:linePitch="360"/>
        </w:sectPr>
      </w:pPr>
    </w:p>
    <w:p w:rsidR="00A93557" w:rsidRPr="00A93557" w:rsidRDefault="00A93557" w:rsidP="00A93557">
      <w:pPr>
        <w:pStyle w:val="Heading1"/>
      </w:pPr>
      <w:bookmarkStart w:id="53" w:name="_Toc399228605"/>
      <w:r>
        <w:lastRenderedPageBreak/>
        <w:t xml:space="preserve">LIST OF </w:t>
      </w:r>
      <w:r w:rsidR="00FD20DC">
        <w:t>PICTURES</w:t>
      </w:r>
      <w:bookmarkEnd w:id="53"/>
    </w:p>
    <w:p w:rsidR="005A6BE5" w:rsidRDefault="00336EAD">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\t "Figure Caption" \c </w:instrText>
      </w:r>
      <w:r>
        <w:fldChar w:fldCharType="separate"/>
      </w:r>
      <w:hyperlink w:anchor="_Toc403470764" w:history="1">
        <w:r w:rsidR="005A6BE5" w:rsidRPr="003A6786">
          <w:rPr>
            <w:rStyle w:val="Hyperlink"/>
            <w:noProof/>
          </w:rPr>
          <w:t>Picture 1.</w:t>
        </w:r>
        <w:r w:rsidR="005A6BE5">
          <w:rPr>
            <w:rFonts w:asciiTheme="minorHAnsi" w:eastAsiaTheme="minorEastAsia" w:hAnsiTheme="minorHAnsi" w:cstheme="minorBidi"/>
            <w:noProof/>
            <w:sz w:val="22"/>
            <w:szCs w:val="22"/>
          </w:rPr>
          <w:tab/>
        </w:r>
        <w:r w:rsidR="005A6BE5" w:rsidRPr="003A6786">
          <w:rPr>
            <w:rStyle w:val="Hyperlink"/>
            <w:noProof/>
          </w:rPr>
          <w:t>Example Picture Taken from Clipart</w:t>
        </w:r>
        <w:r w:rsidR="005A6BE5">
          <w:rPr>
            <w:noProof/>
            <w:webHidden/>
          </w:rPr>
          <w:tab/>
        </w:r>
        <w:r w:rsidR="005A6BE5">
          <w:rPr>
            <w:noProof/>
            <w:webHidden/>
          </w:rPr>
          <w:fldChar w:fldCharType="begin"/>
        </w:r>
        <w:r w:rsidR="005A6BE5">
          <w:rPr>
            <w:noProof/>
            <w:webHidden/>
          </w:rPr>
          <w:instrText xml:space="preserve"> PAGEREF _Toc403470764 \h </w:instrText>
        </w:r>
        <w:r w:rsidR="005A6BE5">
          <w:rPr>
            <w:noProof/>
            <w:webHidden/>
          </w:rPr>
        </w:r>
        <w:r w:rsidR="005A6BE5">
          <w:rPr>
            <w:noProof/>
            <w:webHidden/>
          </w:rPr>
          <w:fldChar w:fldCharType="separate"/>
        </w:r>
        <w:r w:rsidR="006E0931">
          <w:rPr>
            <w:noProof/>
            <w:webHidden/>
          </w:rPr>
          <w:t>4</w:t>
        </w:r>
        <w:r w:rsidR="005A6BE5">
          <w:rPr>
            <w:noProof/>
            <w:webHidden/>
          </w:rPr>
          <w:fldChar w:fldCharType="end"/>
        </w:r>
      </w:hyperlink>
    </w:p>
    <w:p w:rsidR="000F7512" w:rsidRDefault="00336EAD" w:rsidP="00B677FD">
      <w:pPr>
        <w:tabs>
          <w:tab w:val="left" w:pos="720"/>
          <w:tab w:val="left" w:pos="1440"/>
          <w:tab w:val="left" w:leader="dot" w:pos="8640"/>
        </w:tabs>
        <w:ind w:firstLine="0"/>
      </w:pPr>
      <w:r>
        <w:fldChar w:fldCharType="end"/>
      </w:r>
    </w:p>
    <w:p w:rsidR="004A0927" w:rsidRDefault="004A0927" w:rsidP="00B677FD">
      <w:pPr>
        <w:tabs>
          <w:tab w:val="left" w:pos="720"/>
          <w:tab w:val="left" w:pos="1440"/>
          <w:tab w:val="left" w:leader="dot" w:pos="8640"/>
        </w:tabs>
        <w:ind w:firstLine="0"/>
      </w:pPr>
    </w:p>
    <w:p w:rsidR="004A0927" w:rsidRDefault="004A0927" w:rsidP="004A0927">
      <w:pPr>
        <w:ind w:firstLine="0"/>
        <w:sectPr w:rsidR="004A0927" w:rsidSect="004A0927">
          <w:pgSz w:w="12240" w:h="15840" w:code="1"/>
          <w:pgMar w:top="1440" w:right="1440" w:bottom="1440" w:left="2160" w:header="720" w:footer="720" w:gutter="0"/>
          <w:pgNumType w:fmt="lowerRoman"/>
          <w:cols w:space="720"/>
          <w:docGrid w:linePitch="360"/>
        </w:sectPr>
      </w:pPr>
    </w:p>
    <w:p w:rsidR="00B677FD" w:rsidRDefault="00B677FD" w:rsidP="00B677FD">
      <w:pPr>
        <w:pStyle w:val="Heading1"/>
      </w:pPr>
      <w:bookmarkStart w:id="54" w:name="_Toc399228606"/>
      <w:r>
        <w:lastRenderedPageBreak/>
        <w:t>LIST OF ABBREVIATIONS</w:t>
      </w:r>
      <w:bookmarkEnd w:id="54"/>
    </w:p>
    <w:p w:rsidR="00B677FD" w:rsidRDefault="00B677FD" w:rsidP="00B677FD">
      <w:pPr>
        <w:ind w:firstLine="0"/>
      </w:pPr>
      <w:r>
        <w:t>BSU</w:t>
      </w:r>
      <w:r>
        <w:tab/>
      </w:r>
      <w:r>
        <w:tab/>
      </w:r>
      <w:r>
        <w:tab/>
        <w:t>Boise State University</w:t>
      </w:r>
    </w:p>
    <w:p w:rsidR="00B677FD" w:rsidRDefault="00B14537" w:rsidP="00B677FD">
      <w:pPr>
        <w:ind w:firstLine="0"/>
      </w:pPr>
      <w:r>
        <w:t>GC</w:t>
      </w:r>
      <w:r>
        <w:tab/>
      </w:r>
      <w:r w:rsidR="00B677FD">
        <w:tab/>
      </w:r>
      <w:r w:rsidR="00B677FD">
        <w:tab/>
        <w:t>Graduate College</w:t>
      </w:r>
    </w:p>
    <w:p w:rsidR="00B677FD" w:rsidRDefault="00B677FD" w:rsidP="00B677FD">
      <w:pPr>
        <w:ind w:firstLine="0"/>
      </w:pPr>
      <w:r>
        <w:t>TDC</w:t>
      </w:r>
      <w:r>
        <w:tab/>
      </w:r>
      <w:r>
        <w:tab/>
      </w:r>
      <w:r>
        <w:tab/>
        <w:t>Thesis and Dissertation Coordinator</w:t>
      </w:r>
    </w:p>
    <w:p w:rsidR="00B677FD" w:rsidRDefault="00B677FD" w:rsidP="00B677FD">
      <w:pPr>
        <w:ind w:firstLine="0"/>
      </w:pPr>
      <w:r>
        <w:t>AEAFUIGCTDT</w:t>
      </w:r>
      <w:r>
        <w:tab/>
        <w:t>An Example Abbreviation for Use in the Graduate College Thesis</w:t>
      </w:r>
      <w:r>
        <w:br/>
      </w:r>
      <w:r>
        <w:tab/>
      </w:r>
      <w:r>
        <w:tab/>
      </w:r>
      <w:r>
        <w:tab/>
        <w:t>and Dissertation Template</w:t>
      </w:r>
    </w:p>
    <w:p w:rsidR="004A0927" w:rsidRDefault="004A0927" w:rsidP="00B677FD">
      <w:pPr>
        <w:ind w:firstLine="0"/>
      </w:pPr>
    </w:p>
    <w:p w:rsidR="004A0927" w:rsidRDefault="004A0927" w:rsidP="00B677FD">
      <w:pPr>
        <w:ind w:firstLine="0"/>
      </w:pPr>
    </w:p>
    <w:p w:rsidR="004A0927" w:rsidRDefault="004A0927" w:rsidP="00B677FD">
      <w:pPr>
        <w:ind w:firstLine="0"/>
        <w:sectPr w:rsidR="004A0927" w:rsidSect="004A0927">
          <w:pgSz w:w="12240" w:h="15840" w:code="1"/>
          <w:pgMar w:top="1440" w:right="1440" w:bottom="1440" w:left="2160" w:header="720" w:footer="720" w:gutter="0"/>
          <w:pgNumType w:fmt="lowerRoman"/>
          <w:cols w:space="720"/>
          <w:docGrid w:linePitch="360"/>
        </w:sectPr>
      </w:pPr>
    </w:p>
    <w:p w:rsidR="000F7512" w:rsidRDefault="00FA0F99" w:rsidP="00D802C5">
      <w:pPr>
        <w:pStyle w:val="Heading1"/>
      </w:pPr>
      <w:bookmarkStart w:id="55" w:name="_Toc295225589"/>
      <w:bookmarkStart w:id="56" w:name="_Toc295311431"/>
      <w:bookmarkStart w:id="57" w:name="_Toc295311466"/>
      <w:bookmarkStart w:id="58" w:name="_Toc295312652"/>
      <w:bookmarkStart w:id="59" w:name="_Toc295312815"/>
      <w:bookmarkStart w:id="60" w:name="_Toc295312842"/>
      <w:bookmarkStart w:id="61" w:name="_Toc295313174"/>
      <w:bookmarkStart w:id="62" w:name="_Toc295393949"/>
      <w:bookmarkStart w:id="63" w:name="_Toc296429477"/>
      <w:bookmarkStart w:id="64" w:name="_Toc399228607"/>
      <w:r>
        <w:lastRenderedPageBreak/>
        <w:t xml:space="preserve">CHAPTER </w:t>
      </w:r>
      <w:r w:rsidRPr="00D802C5">
        <w:t>ONE</w:t>
      </w:r>
      <w:bookmarkEnd w:id="55"/>
      <w:bookmarkEnd w:id="56"/>
      <w:bookmarkEnd w:id="57"/>
      <w:bookmarkEnd w:id="58"/>
      <w:bookmarkEnd w:id="59"/>
      <w:bookmarkEnd w:id="60"/>
      <w:bookmarkEnd w:id="61"/>
      <w:bookmarkEnd w:id="62"/>
      <w:bookmarkEnd w:id="63"/>
      <w:r w:rsidR="004A0927">
        <w:t>: CHAPTER TITLE</w:t>
      </w:r>
      <w:bookmarkEnd w:id="64"/>
    </w:p>
    <w:p w:rsidR="004A0927" w:rsidRPr="004A0927" w:rsidRDefault="004A0927" w:rsidP="004A0927">
      <w:r>
        <w:t>Here is some text. You could skip straight to the Heading 2. Or you don’t have to; it’s up to you. Here is some body text; and some more body text. Text here as well. And more and more and more.  Here is some body text; and some more body text. Text here as well. And more and more and more.</w:t>
      </w:r>
    </w:p>
    <w:p w:rsidR="000F7512" w:rsidRPr="00693C22" w:rsidRDefault="000F7512" w:rsidP="00693C22">
      <w:pPr>
        <w:pStyle w:val="Heading2"/>
      </w:pPr>
      <w:bookmarkStart w:id="65" w:name="_Toc295225590"/>
      <w:bookmarkStart w:id="66" w:name="_Toc295311432"/>
      <w:bookmarkStart w:id="67" w:name="_Toc295311467"/>
      <w:bookmarkStart w:id="68" w:name="_Toc295312653"/>
      <w:bookmarkStart w:id="69" w:name="_Toc295312816"/>
      <w:bookmarkStart w:id="70" w:name="_Toc295312843"/>
      <w:bookmarkStart w:id="71" w:name="_Toc295313175"/>
      <w:bookmarkStart w:id="72" w:name="_Toc295393950"/>
      <w:bookmarkStart w:id="73" w:name="_Toc296429478"/>
      <w:bookmarkStart w:id="74" w:name="_Toc399228608"/>
      <w:r w:rsidRPr="00693C22">
        <w:t>This</w:t>
      </w:r>
      <w:r w:rsidR="0047756D" w:rsidRPr="00693C22">
        <w:t xml:space="preserve"> Is a Heading 2</w:t>
      </w:r>
      <w:bookmarkEnd w:id="65"/>
      <w:bookmarkEnd w:id="66"/>
      <w:bookmarkEnd w:id="67"/>
      <w:bookmarkEnd w:id="68"/>
      <w:bookmarkEnd w:id="69"/>
      <w:bookmarkEnd w:id="70"/>
      <w:bookmarkEnd w:id="71"/>
      <w:bookmarkEnd w:id="72"/>
      <w:bookmarkEnd w:id="73"/>
      <w:bookmarkEnd w:id="74"/>
    </w:p>
    <w:p w:rsidR="0047756D" w:rsidRPr="000148E7" w:rsidRDefault="0047756D" w:rsidP="00943F25">
      <w:r>
        <w:t xml:space="preserve">Here is some body text; and some more body text. Text here as well. And more and more and more.  Here is some body text; and some more body text. Text here as well. And more and more and more.  Here is some body text; and some more body text. Text here as well. And more and more and more.  </w:t>
      </w:r>
    </w:p>
    <w:p w:rsidR="0047756D" w:rsidRDefault="0047756D" w:rsidP="00943F25">
      <w:r>
        <w:t xml:space="preserve">Here is some body text; and some more body text. Text here as well. And more and more and more.  Here is the body text of chapter one.  </w:t>
      </w:r>
    </w:p>
    <w:p w:rsidR="0047756D" w:rsidRPr="00693C22" w:rsidRDefault="009462CF" w:rsidP="00693C22">
      <w:pPr>
        <w:pStyle w:val="Heading3"/>
      </w:pPr>
      <w:bookmarkStart w:id="75" w:name="_Toc295225591"/>
      <w:bookmarkStart w:id="76" w:name="_Toc295311433"/>
      <w:bookmarkStart w:id="77" w:name="_Toc295311468"/>
      <w:bookmarkStart w:id="78" w:name="_Toc295312654"/>
      <w:bookmarkStart w:id="79" w:name="_Toc295312817"/>
      <w:bookmarkStart w:id="80" w:name="_Toc295312844"/>
      <w:bookmarkStart w:id="81" w:name="_Toc295313176"/>
      <w:bookmarkStart w:id="82" w:name="_Toc295393951"/>
      <w:bookmarkStart w:id="83" w:name="_Toc296429479"/>
      <w:bookmarkStart w:id="84" w:name="_Toc399228609"/>
      <w:r w:rsidRPr="00693C22">
        <w:t>This Is a Heading 3</w:t>
      </w:r>
      <w:bookmarkEnd w:id="75"/>
      <w:bookmarkEnd w:id="76"/>
      <w:bookmarkEnd w:id="77"/>
      <w:bookmarkEnd w:id="78"/>
      <w:bookmarkEnd w:id="79"/>
      <w:bookmarkEnd w:id="80"/>
      <w:bookmarkEnd w:id="81"/>
      <w:bookmarkEnd w:id="82"/>
      <w:bookmarkEnd w:id="83"/>
      <w:bookmarkEnd w:id="84"/>
    </w:p>
    <w:p w:rsidR="007F692B" w:rsidRDefault="007F692B" w:rsidP="00943F25">
      <w:r>
        <w:t>Here is the body text of chapter one.  Here is some body text; and some more body text. Text here as well. And more and more and more.  Here is some body text; and some more body text. Text here as well. And more and more and more.</w:t>
      </w:r>
    </w:p>
    <w:p w:rsidR="007F692B" w:rsidRDefault="007F692B" w:rsidP="00943F25">
      <w:r>
        <w:t>Here is the body text of chapter one.  Here is some body text; and some more body text. Text here as well. And more and more and more.  Here is some body text; and some more body text. Text here as well. And more and more and more</w:t>
      </w:r>
      <w:r w:rsidR="00FD2277">
        <w:rPr>
          <w:noProof/>
        </w:rPr>
        <w:t xml:space="preserve"> (Doe 1903)</w:t>
      </w:r>
      <w:r>
        <w:t>.</w:t>
      </w:r>
      <w:r w:rsidR="0091334E">
        <w:t xml:space="preserve"> Here is the body text of chapter one.  Here is some body text; and some more body text. Text here as well.</w:t>
      </w:r>
    </w:p>
    <w:p w:rsidR="007F692B" w:rsidRPr="00693C22" w:rsidRDefault="007F692B" w:rsidP="00693C22">
      <w:pPr>
        <w:pStyle w:val="Heading4"/>
      </w:pPr>
      <w:r w:rsidRPr="00693C22">
        <w:lastRenderedPageBreak/>
        <w:t>This Is a Heading 4</w:t>
      </w:r>
    </w:p>
    <w:p w:rsidR="007F692B" w:rsidRDefault="007F692B" w:rsidP="00943F25">
      <w:r>
        <w:t>Here is some body text; and some more body text. Text here as well. And more and more and more.  Here is some body text; and some more body text. Text here as well. And more and more and more. Here is some body text; and some more body text. Text here as well. And more and more and more.  Here is some body text; and some more body text. Text here as well. And more and more and more.</w:t>
      </w:r>
    </w:p>
    <w:p w:rsidR="007F692B" w:rsidRDefault="007F692B" w:rsidP="00943F25">
      <w:r>
        <w:t>Here is some body text; and some more body text. Text here as well. And more and more and more.  Here is some body text; and some more body text. Text here as well. And more and more and more.</w:t>
      </w:r>
    </w:p>
    <w:p w:rsidR="007F692B" w:rsidRDefault="007F692B" w:rsidP="00693C22">
      <w:pPr>
        <w:pStyle w:val="Heading3"/>
      </w:pPr>
      <w:bookmarkStart w:id="85" w:name="_Toc295225592"/>
      <w:bookmarkStart w:id="86" w:name="_Toc295311434"/>
      <w:bookmarkStart w:id="87" w:name="_Toc295311469"/>
      <w:bookmarkStart w:id="88" w:name="_Toc295312655"/>
      <w:bookmarkStart w:id="89" w:name="_Toc295312818"/>
      <w:bookmarkStart w:id="90" w:name="_Toc295312845"/>
      <w:bookmarkStart w:id="91" w:name="_Toc295313177"/>
      <w:bookmarkStart w:id="92" w:name="_Toc295393952"/>
      <w:bookmarkStart w:id="93" w:name="_Toc296429480"/>
      <w:bookmarkStart w:id="94" w:name="_Toc399228610"/>
      <w:r>
        <w:t>Another Heading 3</w:t>
      </w:r>
      <w:bookmarkEnd w:id="85"/>
      <w:bookmarkEnd w:id="86"/>
      <w:bookmarkEnd w:id="87"/>
      <w:bookmarkEnd w:id="88"/>
      <w:bookmarkEnd w:id="89"/>
      <w:bookmarkEnd w:id="90"/>
      <w:bookmarkEnd w:id="91"/>
      <w:bookmarkEnd w:id="92"/>
      <w:bookmarkEnd w:id="93"/>
      <w:bookmarkEnd w:id="94"/>
    </w:p>
    <w:p w:rsidR="007F692B" w:rsidRDefault="007F692B" w:rsidP="00943F25">
      <w:r>
        <w:t>Here is some body text; and some more body text. Text here as well. And more and more and more.  Here is some body text; and some more body text. Text here as well. And more and more and more.</w:t>
      </w:r>
    </w:p>
    <w:p w:rsidR="007F692B" w:rsidRDefault="007F692B" w:rsidP="00693C22">
      <w:pPr>
        <w:pStyle w:val="Heading2"/>
      </w:pPr>
      <w:bookmarkStart w:id="95" w:name="_Toc295225593"/>
      <w:bookmarkStart w:id="96" w:name="_Toc295311435"/>
      <w:bookmarkStart w:id="97" w:name="_Toc295311470"/>
      <w:bookmarkStart w:id="98" w:name="_Toc295312656"/>
      <w:bookmarkStart w:id="99" w:name="_Toc295312819"/>
      <w:bookmarkStart w:id="100" w:name="_Toc295312846"/>
      <w:bookmarkStart w:id="101" w:name="_Toc295313178"/>
      <w:bookmarkStart w:id="102" w:name="_Toc295393953"/>
      <w:bookmarkStart w:id="103" w:name="_Toc296429481"/>
      <w:bookmarkStart w:id="104" w:name="_Toc399228611"/>
      <w:r>
        <w:t>Another Heading 2</w:t>
      </w:r>
      <w:bookmarkEnd w:id="95"/>
      <w:bookmarkEnd w:id="96"/>
      <w:bookmarkEnd w:id="97"/>
      <w:bookmarkEnd w:id="98"/>
      <w:bookmarkEnd w:id="99"/>
      <w:bookmarkEnd w:id="100"/>
      <w:bookmarkEnd w:id="101"/>
      <w:bookmarkEnd w:id="102"/>
      <w:bookmarkEnd w:id="103"/>
      <w:bookmarkEnd w:id="104"/>
    </w:p>
    <w:p w:rsidR="007F692B" w:rsidRDefault="007F692B" w:rsidP="00943F25">
      <w:r>
        <w:t>Here is some body text; and some more body text. Text here as well. And more and more and more.  Here is some body text; and some more body text</w:t>
      </w:r>
      <w:r w:rsidR="00F22B98">
        <w:t>.</w:t>
      </w:r>
    </w:p>
    <w:p w:rsidR="007F692B" w:rsidRDefault="007F692B" w:rsidP="00693C22">
      <w:pPr>
        <w:pStyle w:val="Heading3"/>
      </w:pPr>
      <w:bookmarkStart w:id="105" w:name="_Toc295225594"/>
      <w:bookmarkStart w:id="106" w:name="_Toc295311436"/>
      <w:bookmarkStart w:id="107" w:name="_Toc295311471"/>
      <w:bookmarkStart w:id="108" w:name="_Toc295312657"/>
      <w:bookmarkStart w:id="109" w:name="_Toc295312820"/>
      <w:bookmarkStart w:id="110" w:name="_Toc295312847"/>
      <w:bookmarkStart w:id="111" w:name="_Toc295313179"/>
      <w:bookmarkStart w:id="112" w:name="_Toc295393954"/>
      <w:bookmarkStart w:id="113" w:name="_Toc296429482"/>
      <w:bookmarkStart w:id="114" w:name="_Toc399228612"/>
      <w:r>
        <w:t>Heading 3</w:t>
      </w:r>
      <w:bookmarkEnd w:id="105"/>
      <w:bookmarkEnd w:id="106"/>
      <w:bookmarkEnd w:id="107"/>
      <w:bookmarkEnd w:id="108"/>
      <w:bookmarkEnd w:id="109"/>
      <w:bookmarkEnd w:id="110"/>
      <w:bookmarkEnd w:id="111"/>
      <w:bookmarkEnd w:id="112"/>
      <w:bookmarkEnd w:id="113"/>
      <w:bookmarkEnd w:id="114"/>
    </w:p>
    <w:p w:rsidR="007F692B" w:rsidRDefault="007F692B" w:rsidP="00943F25">
      <w:r>
        <w:t>Here is some body text; and some more body text. Text here as well. And more and more and more.</w:t>
      </w:r>
    </w:p>
    <w:p w:rsidR="00F22B98" w:rsidRDefault="00247540" w:rsidP="00611515">
      <w:pPr>
        <w:pStyle w:val="Figure"/>
      </w:pPr>
      <w:r>
        <w:rPr>
          <w:noProof/>
        </w:rPr>
        <w:lastRenderedPageBreak/>
        <w:drawing>
          <wp:inline distT="0" distB="0" distL="0" distR="0">
            <wp:extent cx="2529205" cy="1805305"/>
            <wp:effectExtent l="0" t="0" r="4445" b="4445"/>
            <wp:docPr id="3" name="Picture 1" descr="j014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1496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9205" cy="1805305"/>
                    </a:xfrm>
                    <a:prstGeom prst="rect">
                      <a:avLst/>
                    </a:prstGeom>
                    <a:noFill/>
                    <a:ln>
                      <a:noFill/>
                    </a:ln>
                  </pic:spPr>
                </pic:pic>
              </a:graphicData>
            </a:graphic>
          </wp:inline>
        </w:drawing>
      </w:r>
    </w:p>
    <w:p w:rsidR="00F22B98" w:rsidRDefault="00F22B98" w:rsidP="00F22B98">
      <w:pPr>
        <w:pStyle w:val="FigureCaption"/>
      </w:pPr>
      <w:bookmarkStart w:id="115" w:name="_Toc295225443"/>
      <w:bookmarkStart w:id="116" w:name="_Toc295313026"/>
      <w:bookmarkStart w:id="117" w:name="_Toc295313042"/>
      <w:bookmarkStart w:id="118" w:name="_Toc295313320"/>
      <w:bookmarkStart w:id="119" w:name="_Toc295315850"/>
      <w:bookmarkStart w:id="120" w:name="_Toc295393735"/>
      <w:bookmarkStart w:id="121" w:name="_Toc296429908"/>
      <w:bookmarkStart w:id="122" w:name="_Toc399228623"/>
      <w:bookmarkStart w:id="123" w:name="_Toc403470763"/>
      <w:r>
        <w:t>Figure 1</w:t>
      </w:r>
      <w:r w:rsidR="00FD20DC">
        <w:t>.</w:t>
      </w:r>
      <w:r w:rsidR="004A0927">
        <w:tab/>
      </w:r>
      <w:r>
        <w:t>Graphic of a Cow Taken from Clipart</w:t>
      </w:r>
      <w:bookmarkEnd w:id="115"/>
      <w:bookmarkEnd w:id="116"/>
      <w:bookmarkEnd w:id="117"/>
      <w:bookmarkEnd w:id="118"/>
      <w:bookmarkEnd w:id="119"/>
      <w:bookmarkEnd w:id="120"/>
      <w:bookmarkEnd w:id="121"/>
      <w:bookmarkEnd w:id="122"/>
      <w:bookmarkEnd w:id="123"/>
    </w:p>
    <w:p w:rsidR="000E317F" w:rsidRDefault="000E317F" w:rsidP="00943F25">
      <w:r>
        <w:t>Here is some body text; and some more body text. Text here as well. And more and more and more.  Here is some body text; and some more body text. Text here as well. And more and more and more.</w:t>
      </w:r>
    </w:p>
    <w:p w:rsidR="000E317F" w:rsidRDefault="000E317F" w:rsidP="00693C22">
      <w:pPr>
        <w:pStyle w:val="Heading3"/>
      </w:pPr>
      <w:bookmarkStart w:id="124" w:name="_Toc295225595"/>
      <w:bookmarkStart w:id="125" w:name="_Toc295311437"/>
      <w:bookmarkStart w:id="126" w:name="_Toc295311472"/>
      <w:bookmarkStart w:id="127" w:name="_Toc295312658"/>
      <w:bookmarkStart w:id="128" w:name="_Toc295312821"/>
      <w:bookmarkStart w:id="129" w:name="_Toc295312848"/>
      <w:bookmarkStart w:id="130" w:name="_Toc295313180"/>
      <w:bookmarkStart w:id="131" w:name="_Toc295393955"/>
      <w:bookmarkStart w:id="132" w:name="_Toc296429483"/>
      <w:bookmarkStart w:id="133" w:name="_Toc399228613"/>
      <w:r>
        <w:t>Heading 3</w:t>
      </w:r>
      <w:bookmarkEnd w:id="124"/>
      <w:bookmarkEnd w:id="125"/>
      <w:bookmarkEnd w:id="126"/>
      <w:bookmarkEnd w:id="127"/>
      <w:bookmarkEnd w:id="128"/>
      <w:bookmarkEnd w:id="129"/>
      <w:bookmarkEnd w:id="130"/>
      <w:bookmarkEnd w:id="131"/>
      <w:bookmarkEnd w:id="132"/>
      <w:bookmarkEnd w:id="133"/>
    </w:p>
    <w:p w:rsidR="000E317F" w:rsidRDefault="000E317F" w:rsidP="00943F25">
      <w:r>
        <w:t>Here is some body text; and some more body text. Text here as well. And more and more and more.  Here is some body text; and some more body text. Text here as well. And more and more and more.</w:t>
      </w:r>
    </w:p>
    <w:p w:rsidR="00FD20DC" w:rsidRDefault="00FD20DC" w:rsidP="00FD20DC">
      <w:pPr>
        <w:ind w:firstLine="0"/>
        <w:jc w:val="center"/>
      </w:pPr>
    </w:p>
    <w:p w:rsidR="007F692B" w:rsidRDefault="00FA0F99" w:rsidP="00693C22">
      <w:pPr>
        <w:pStyle w:val="Heading1"/>
      </w:pPr>
      <w:bookmarkStart w:id="134" w:name="_Toc295225596"/>
      <w:bookmarkStart w:id="135" w:name="_Toc295311438"/>
      <w:bookmarkStart w:id="136" w:name="_Toc295311473"/>
      <w:bookmarkStart w:id="137" w:name="_Toc295312659"/>
      <w:bookmarkStart w:id="138" w:name="_Toc295312822"/>
      <w:bookmarkStart w:id="139" w:name="_Toc295312849"/>
      <w:bookmarkStart w:id="140" w:name="_Toc295313181"/>
      <w:bookmarkStart w:id="141" w:name="_Toc295393956"/>
      <w:bookmarkStart w:id="142" w:name="_Toc296429484"/>
      <w:bookmarkStart w:id="143" w:name="_Toc399228614"/>
      <w:r>
        <w:lastRenderedPageBreak/>
        <w:t>CHAPTER TWO</w:t>
      </w:r>
      <w:bookmarkEnd w:id="134"/>
      <w:bookmarkEnd w:id="135"/>
      <w:bookmarkEnd w:id="136"/>
      <w:bookmarkEnd w:id="137"/>
      <w:bookmarkEnd w:id="138"/>
      <w:bookmarkEnd w:id="139"/>
      <w:bookmarkEnd w:id="140"/>
      <w:bookmarkEnd w:id="141"/>
      <w:bookmarkEnd w:id="142"/>
      <w:r w:rsidR="004A0927">
        <w:t>: CHAPTER TITLE</w:t>
      </w:r>
      <w:bookmarkEnd w:id="143"/>
    </w:p>
    <w:p w:rsidR="007F692B" w:rsidRDefault="00F22B98" w:rsidP="00693C22">
      <w:pPr>
        <w:pStyle w:val="Heading2"/>
      </w:pPr>
      <w:bookmarkStart w:id="144" w:name="_Toc295225597"/>
      <w:bookmarkStart w:id="145" w:name="_Toc295311439"/>
      <w:bookmarkStart w:id="146" w:name="_Toc295311474"/>
      <w:bookmarkStart w:id="147" w:name="_Toc295312660"/>
      <w:bookmarkStart w:id="148" w:name="_Toc295312823"/>
      <w:bookmarkStart w:id="149" w:name="_Toc295312850"/>
      <w:bookmarkStart w:id="150" w:name="_Toc295313182"/>
      <w:bookmarkStart w:id="151" w:name="_Toc295393957"/>
      <w:bookmarkStart w:id="152" w:name="_Toc296429485"/>
      <w:bookmarkStart w:id="153" w:name="_Toc399228615"/>
      <w:r>
        <w:t>Heading 2 Example for Chapter Two</w:t>
      </w:r>
      <w:bookmarkEnd w:id="144"/>
      <w:bookmarkEnd w:id="145"/>
      <w:bookmarkEnd w:id="146"/>
      <w:bookmarkEnd w:id="147"/>
      <w:bookmarkEnd w:id="148"/>
      <w:bookmarkEnd w:id="149"/>
      <w:bookmarkEnd w:id="150"/>
      <w:bookmarkEnd w:id="151"/>
      <w:bookmarkEnd w:id="152"/>
      <w:bookmarkEnd w:id="153"/>
    </w:p>
    <w:p w:rsidR="00F22B98" w:rsidRDefault="00F22B98" w:rsidP="00943F25">
      <w:r>
        <w:t>Here is some body text; and some more body text. Text here as well. And more and more and more.  Here is some body text; and some more body text. Text here as well. And more and more and more. Here is some body text; and some more body text. Text here as well. And more and more and more.  Here is some body text; and some more body text. Text here as well. And more and more and more</w:t>
      </w:r>
      <w:r w:rsidR="00EC6524">
        <w:rPr>
          <w:noProof/>
        </w:rPr>
        <w:t xml:space="preserve"> (Author 2011)</w:t>
      </w:r>
      <w:r>
        <w:t>.</w:t>
      </w:r>
    </w:p>
    <w:p w:rsidR="00F22B98" w:rsidRDefault="00F22B98" w:rsidP="00693C22">
      <w:pPr>
        <w:pStyle w:val="Heading3"/>
      </w:pPr>
      <w:bookmarkStart w:id="154" w:name="_Toc295225598"/>
      <w:bookmarkStart w:id="155" w:name="_Toc295311440"/>
      <w:bookmarkStart w:id="156" w:name="_Toc295311475"/>
      <w:bookmarkStart w:id="157" w:name="_Toc295312661"/>
      <w:bookmarkStart w:id="158" w:name="_Toc295312824"/>
      <w:bookmarkStart w:id="159" w:name="_Toc295312851"/>
      <w:bookmarkStart w:id="160" w:name="_Toc295313183"/>
      <w:bookmarkStart w:id="161" w:name="_Toc295393958"/>
      <w:bookmarkStart w:id="162" w:name="_Toc296429486"/>
      <w:bookmarkStart w:id="163" w:name="_Toc399228616"/>
      <w:r>
        <w:t>Heading 3 Example for Chapter Two</w:t>
      </w:r>
      <w:bookmarkEnd w:id="154"/>
      <w:bookmarkEnd w:id="155"/>
      <w:bookmarkEnd w:id="156"/>
      <w:bookmarkEnd w:id="157"/>
      <w:bookmarkEnd w:id="158"/>
      <w:bookmarkEnd w:id="159"/>
      <w:bookmarkEnd w:id="160"/>
      <w:bookmarkEnd w:id="161"/>
      <w:bookmarkEnd w:id="162"/>
      <w:bookmarkEnd w:id="163"/>
    </w:p>
    <w:p w:rsidR="00F22B98" w:rsidRDefault="00F22B98" w:rsidP="00943F25">
      <w:r>
        <w:t>Here is some body text; and some more body text. Text here as well. And more and more and more.  Here is some body text; and some more body text. Text here as well. And more and more and more.</w:t>
      </w:r>
    </w:p>
    <w:p w:rsidR="00CF08AE" w:rsidRDefault="00CF08AE" w:rsidP="00CF08AE">
      <w:pPr>
        <w:pStyle w:val="BlockQuote"/>
      </w:pPr>
      <w:r>
        <w:t>Here is a block quote, block quote, block quote. Here is a block quote so early in the morning. La la block quote block quote block quote. Here is a block quote going to the next line. A block quote a block quote how nice is a block quote.</w:t>
      </w:r>
    </w:p>
    <w:p w:rsidR="00F22B98" w:rsidRDefault="00F22B98" w:rsidP="00943F25">
      <w:r>
        <w:t>Here is some body text; and some more body text. Text here as well. And more and more and more.  Here is some body text; and some more body text. Text here as well. And more and more and more.</w:t>
      </w:r>
    </w:p>
    <w:p w:rsidR="007B7F79" w:rsidRDefault="001066E2" w:rsidP="001066E2">
      <w:pPr>
        <w:pStyle w:val="TableCaption"/>
        <w:ind w:left="1440" w:hanging="1440"/>
      </w:pPr>
      <w:bookmarkStart w:id="164" w:name="_Toc295225415"/>
      <w:bookmarkStart w:id="165" w:name="_Toc295313276"/>
      <w:bookmarkStart w:id="166" w:name="_Toc295313302"/>
      <w:bookmarkStart w:id="167" w:name="_Toc295313534"/>
      <w:bookmarkStart w:id="168" w:name="_Toc295314350"/>
      <w:bookmarkStart w:id="169" w:name="_Toc295315737"/>
      <w:bookmarkStart w:id="170" w:name="_Toc295475643"/>
      <w:bookmarkStart w:id="171" w:name="_Toc296429833"/>
      <w:bookmarkStart w:id="172" w:name="_Toc399228621"/>
      <w:bookmarkStart w:id="173" w:name="_Toc295314705"/>
      <w:bookmarkStart w:id="174" w:name="_Toc295314783"/>
      <w:bookmarkStart w:id="175" w:name="_Toc295315521"/>
      <w:r>
        <w:t xml:space="preserve">Table </w:t>
      </w:r>
      <w:r w:rsidR="00544C17">
        <w:t>1.1</w:t>
      </w:r>
      <w:r w:rsidR="00544C17">
        <w:tab/>
      </w:r>
      <w:r w:rsidR="006E281C">
        <w:t>An Empty Table as Example</w:t>
      </w:r>
      <w:bookmarkEnd w:id="164"/>
      <w:bookmarkEnd w:id="165"/>
      <w:bookmarkEnd w:id="166"/>
      <w:bookmarkEnd w:id="167"/>
      <w:bookmarkEnd w:id="168"/>
      <w:bookmarkEnd w:id="169"/>
      <w:bookmarkEnd w:id="170"/>
      <w:bookmarkEnd w:id="171"/>
      <w:bookmarkEnd w:id="172"/>
      <w:r>
        <w:t xml:space="preserve"> </w:t>
      </w:r>
      <w:bookmarkEnd w:id="173"/>
      <w:bookmarkEnd w:id="174"/>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2304"/>
        <w:gridCol w:w="2304"/>
      </w:tblGrid>
      <w:tr w:rsidR="007B7F79" w:rsidTr="002716A6">
        <w:tc>
          <w:tcPr>
            <w:tcW w:w="2304" w:type="dxa"/>
          </w:tcPr>
          <w:p w:rsidR="007B7F79" w:rsidRDefault="007B7F79" w:rsidP="00B2279E">
            <w:pPr>
              <w:pStyle w:val="TableBody"/>
            </w:pPr>
          </w:p>
        </w:tc>
        <w:tc>
          <w:tcPr>
            <w:tcW w:w="2304" w:type="dxa"/>
          </w:tcPr>
          <w:p w:rsidR="007B7F79" w:rsidRDefault="007B7F79" w:rsidP="00B2279E">
            <w:pPr>
              <w:pStyle w:val="TableBody"/>
            </w:pPr>
          </w:p>
        </w:tc>
        <w:tc>
          <w:tcPr>
            <w:tcW w:w="2304" w:type="dxa"/>
          </w:tcPr>
          <w:p w:rsidR="007B7F79" w:rsidRDefault="007B7F79" w:rsidP="00B2279E">
            <w:pPr>
              <w:pStyle w:val="TableBody"/>
            </w:pPr>
          </w:p>
        </w:tc>
      </w:tr>
      <w:tr w:rsidR="007B7F79" w:rsidTr="002716A6">
        <w:tc>
          <w:tcPr>
            <w:tcW w:w="2304" w:type="dxa"/>
          </w:tcPr>
          <w:p w:rsidR="007B7F79" w:rsidRDefault="007B7F79" w:rsidP="00B2279E">
            <w:pPr>
              <w:pStyle w:val="TableBody"/>
            </w:pPr>
          </w:p>
        </w:tc>
        <w:tc>
          <w:tcPr>
            <w:tcW w:w="2304" w:type="dxa"/>
          </w:tcPr>
          <w:p w:rsidR="007B7F79" w:rsidRDefault="007B7F79" w:rsidP="00B2279E">
            <w:pPr>
              <w:pStyle w:val="TableBody"/>
            </w:pPr>
          </w:p>
        </w:tc>
        <w:tc>
          <w:tcPr>
            <w:tcW w:w="2304" w:type="dxa"/>
          </w:tcPr>
          <w:p w:rsidR="007B7F79" w:rsidRDefault="007B7F79" w:rsidP="00B2279E">
            <w:pPr>
              <w:pStyle w:val="TableBody"/>
            </w:pPr>
          </w:p>
        </w:tc>
      </w:tr>
      <w:tr w:rsidR="007B7F79" w:rsidTr="002716A6">
        <w:tc>
          <w:tcPr>
            <w:tcW w:w="2304" w:type="dxa"/>
          </w:tcPr>
          <w:p w:rsidR="007B7F79" w:rsidRDefault="007B7F79" w:rsidP="00B2279E">
            <w:pPr>
              <w:pStyle w:val="TableBody"/>
            </w:pPr>
          </w:p>
        </w:tc>
        <w:tc>
          <w:tcPr>
            <w:tcW w:w="2304" w:type="dxa"/>
          </w:tcPr>
          <w:p w:rsidR="007B7F79" w:rsidRDefault="007B7F79" w:rsidP="00B2279E">
            <w:pPr>
              <w:pStyle w:val="TableBody"/>
            </w:pPr>
          </w:p>
        </w:tc>
        <w:tc>
          <w:tcPr>
            <w:tcW w:w="2304" w:type="dxa"/>
          </w:tcPr>
          <w:p w:rsidR="007B7F79" w:rsidRDefault="007B7F79" w:rsidP="00B2279E">
            <w:pPr>
              <w:pStyle w:val="TableBody"/>
            </w:pPr>
          </w:p>
        </w:tc>
      </w:tr>
    </w:tbl>
    <w:p w:rsidR="00727C66" w:rsidRDefault="00391E46" w:rsidP="00693C22">
      <w:pPr>
        <w:pStyle w:val="Heading1"/>
      </w:pPr>
      <w:bookmarkStart w:id="176" w:name="_Toc295225599"/>
      <w:bookmarkStart w:id="177" w:name="_Toc295311441"/>
      <w:bookmarkStart w:id="178" w:name="_Toc295311476"/>
      <w:bookmarkStart w:id="179" w:name="_Toc295312662"/>
      <w:bookmarkStart w:id="180" w:name="_Toc295312825"/>
      <w:bookmarkStart w:id="181" w:name="_Toc295312852"/>
      <w:bookmarkStart w:id="182" w:name="_Toc295313184"/>
      <w:bookmarkStart w:id="183" w:name="_Toc295393959"/>
      <w:bookmarkStart w:id="184" w:name="_Toc296429487"/>
      <w:bookmarkStart w:id="185" w:name="_Toc399228617"/>
      <w:r>
        <w:lastRenderedPageBreak/>
        <w:t>CHAPTER THREE</w:t>
      </w:r>
      <w:bookmarkEnd w:id="176"/>
      <w:bookmarkEnd w:id="177"/>
      <w:bookmarkEnd w:id="178"/>
      <w:bookmarkEnd w:id="179"/>
      <w:bookmarkEnd w:id="180"/>
      <w:bookmarkEnd w:id="181"/>
      <w:bookmarkEnd w:id="182"/>
      <w:bookmarkEnd w:id="183"/>
      <w:bookmarkEnd w:id="184"/>
      <w:r w:rsidR="004A0927">
        <w:t>: CHAPTER TITLE</w:t>
      </w:r>
      <w:bookmarkEnd w:id="185"/>
    </w:p>
    <w:p w:rsidR="00727C66" w:rsidRDefault="00727C66" w:rsidP="00943F25">
      <w:r>
        <w:t>Here is some body text; and some more body text. Text here as well. And more and more and more.  Here is some body text; and some more body text. Text here as well. And more and more and more.</w:t>
      </w:r>
    </w:p>
    <w:p w:rsidR="001F385F" w:rsidRDefault="00247540" w:rsidP="00103AD0">
      <w:pPr>
        <w:pStyle w:val="Figure"/>
      </w:pPr>
      <w:r>
        <w:rPr>
          <w:noProof/>
        </w:rPr>
        <w:drawing>
          <wp:inline distT="0" distB="0" distL="0" distR="0" wp14:anchorId="21F87514" wp14:editId="53B04413">
            <wp:extent cx="5486400" cy="3918585"/>
            <wp:effectExtent l="0" t="0" r="0" b="5715"/>
            <wp:docPr id="2" name="Picture 2" descr="MP900386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90038610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rsidR="00B64EE7" w:rsidRPr="00FD20DC" w:rsidRDefault="00B64EE7" w:rsidP="00103AD0">
      <w:pPr>
        <w:pStyle w:val="FigureCaption"/>
      </w:pPr>
      <w:bookmarkStart w:id="186" w:name="_Toc399228624"/>
      <w:bookmarkStart w:id="187" w:name="_Toc403470764"/>
      <w:r w:rsidRPr="00FD20DC">
        <w:t>Picture 1.</w:t>
      </w:r>
      <w:r w:rsidR="004A0927">
        <w:tab/>
      </w:r>
      <w:r w:rsidRPr="00FD20DC">
        <w:t xml:space="preserve">Example Picture Taken </w:t>
      </w:r>
      <w:r>
        <w:t>f</w:t>
      </w:r>
      <w:r w:rsidRPr="00FD20DC">
        <w:t>rom Clipart</w:t>
      </w:r>
      <w:bookmarkEnd w:id="186"/>
      <w:bookmarkEnd w:id="187"/>
    </w:p>
    <w:p w:rsidR="00B64EE7" w:rsidRDefault="00B64EE7" w:rsidP="00B64EE7">
      <w:pPr>
        <w:pStyle w:val="Heading1"/>
      </w:pPr>
      <w:bookmarkStart w:id="188" w:name="_Toc399228618"/>
      <w:r>
        <w:lastRenderedPageBreak/>
        <w:t>REFERENCES</w:t>
      </w:r>
      <w:bookmarkEnd w:id="188"/>
    </w:p>
    <w:p w:rsidR="00FD2277" w:rsidRDefault="00FD2277" w:rsidP="00FD2277">
      <w:pPr>
        <w:pStyle w:val="Bibliography"/>
        <w:rPr>
          <w:noProof/>
        </w:rPr>
      </w:pPr>
      <w:r>
        <w:rPr>
          <w:noProof/>
        </w:rPr>
        <w:t xml:space="preserve">Author, Imaginary. 2011. </w:t>
      </w:r>
      <w:r>
        <w:rPr>
          <w:i/>
          <w:iCs/>
          <w:noProof/>
        </w:rPr>
        <w:t>This Is an Example Source.</w:t>
      </w:r>
      <w:r>
        <w:rPr>
          <w:noProof/>
        </w:rPr>
        <w:t xml:space="preserve"> Boise: Boise State University Publishing. </w:t>
      </w:r>
    </w:p>
    <w:p w:rsidR="00FD2277" w:rsidRDefault="00FD2277" w:rsidP="00FD2277">
      <w:pPr>
        <w:pStyle w:val="Bibliography"/>
        <w:rPr>
          <w:noProof/>
        </w:rPr>
      </w:pPr>
      <w:r>
        <w:rPr>
          <w:noProof/>
        </w:rPr>
        <w:t>Doe, John.</w:t>
      </w:r>
      <w:r w:rsidRPr="00FD2277">
        <w:rPr>
          <w:noProof/>
        </w:rPr>
        <w:t xml:space="preserve"> </w:t>
      </w:r>
      <w:r>
        <w:rPr>
          <w:noProof/>
        </w:rPr>
        <w:t xml:space="preserve">1903. </w:t>
      </w:r>
      <w:r>
        <w:rPr>
          <w:i/>
          <w:iCs/>
          <w:noProof/>
        </w:rPr>
        <w:t>Imaginary Text.</w:t>
      </w:r>
      <w:r>
        <w:rPr>
          <w:noProof/>
        </w:rPr>
        <w:t xml:space="preserve"> London: Red Herring Press.</w:t>
      </w:r>
    </w:p>
    <w:p w:rsidR="00B64EE7" w:rsidRPr="00B64EE7" w:rsidRDefault="00B64EE7" w:rsidP="00FD2277">
      <w:pPr>
        <w:ind w:firstLine="0"/>
      </w:pPr>
    </w:p>
    <w:p w:rsidR="00727C66" w:rsidRDefault="00391E46" w:rsidP="00693C22">
      <w:pPr>
        <w:pStyle w:val="Heading1"/>
      </w:pPr>
      <w:bookmarkStart w:id="189" w:name="_Toc295225600"/>
      <w:bookmarkStart w:id="190" w:name="_Toc295311442"/>
      <w:bookmarkStart w:id="191" w:name="_Toc295311477"/>
      <w:bookmarkStart w:id="192" w:name="_Toc295312663"/>
      <w:bookmarkStart w:id="193" w:name="_Toc295312826"/>
      <w:bookmarkStart w:id="194" w:name="_Toc295312853"/>
      <w:bookmarkStart w:id="195" w:name="_Toc295313185"/>
      <w:bookmarkStart w:id="196" w:name="_Toc295393960"/>
      <w:bookmarkStart w:id="197" w:name="_Toc296429488"/>
      <w:bookmarkStart w:id="198" w:name="_Toc399228619"/>
      <w:r>
        <w:lastRenderedPageBreak/>
        <w:t>APPENDIX A</w:t>
      </w:r>
      <w:bookmarkEnd w:id="189"/>
      <w:bookmarkEnd w:id="190"/>
      <w:bookmarkEnd w:id="191"/>
      <w:bookmarkEnd w:id="192"/>
      <w:bookmarkEnd w:id="193"/>
      <w:bookmarkEnd w:id="194"/>
      <w:bookmarkEnd w:id="195"/>
      <w:bookmarkEnd w:id="196"/>
      <w:bookmarkEnd w:id="197"/>
      <w:bookmarkEnd w:id="198"/>
    </w:p>
    <w:p w:rsidR="00FE68AB" w:rsidRDefault="00FE68AB" w:rsidP="00693C22">
      <w:pPr>
        <w:pStyle w:val="Heading2"/>
      </w:pPr>
      <w:bookmarkStart w:id="199" w:name="_Toc295225601"/>
      <w:bookmarkStart w:id="200" w:name="_Toc295311443"/>
      <w:bookmarkStart w:id="201" w:name="_Toc295311478"/>
      <w:bookmarkStart w:id="202" w:name="_Toc295312664"/>
      <w:bookmarkStart w:id="203" w:name="_Toc295312827"/>
      <w:bookmarkStart w:id="204" w:name="_Toc295312854"/>
      <w:bookmarkStart w:id="205" w:name="_Toc295313186"/>
      <w:bookmarkStart w:id="206" w:name="_Toc295393961"/>
      <w:bookmarkStart w:id="207" w:name="_Toc296429489"/>
      <w:bookmarkStart w:id="208" w:name="_Toc399228620"/>
      <w:r>
        <w:t>Title of Appendix A</w:t>
      </w:r>
      <w:bookmarkEnd w:id="199"/>
      <w:bookmarkEnd w:id="200"/>
      <w:bookmarkEnd w:id="201"/>
      <w:bookmarkEnd w:id="202"/>
      <w:bookmarkEnd w:id="203"/>
      <w:bookmarkEnd w:id="204"/>
      <w:bookmarkEnd w:id="205"/>
      <w:bookmarkEnd w:id="206"/>
      <w:bookmarkEnd w:id="207"/>
      <w:bookmarkEnd w:id="208"/>
    </w:p>
    <w:p w:rsidR="00155EBA" w:rsidRDefault="00155EBA" w:rsidP="00155EBA"/>
    <w:p w:rsidR="00155EBA" w:rsidRPr="00155EBA" w:rsidRDefault="00155EBA" w:rsidP="00155EBA"/>
    <w:p w:rsidR="00155EBA" w:rsidRDefault="00155EBA" w:rsidP="00943F25">
      <w:pPr>
        <w:sectPr w:rsidR="00155EBA" w:rsidSect="00AE5793">
          <w:headerReference w:type="default" r:id="rId11"/>
          <w:footerReference w:type="default" r:id="rId12"/>
          <w:headerReference w:type="first" r:id="rId13"/>
          <w:footerReference w:type="first" r:id="rId14"/>
          <w:pgSz w:w="12240" w:h="15840" w:code="1"/>
          <w:pgMar w:top="1440" w:right="1440" w:bottom="1440" w:left="2160" w:header="720" w:footer="720" w:gutter="0"/>
          <w:pgNumType w:start="1"/>
          <w:cols w:space="720"/>
          <w:docGrid w:linePitch="360"/>
        </w:sectPr>
      </w:pPr>
    </w:p>
    <w:p w:rsidR="00C93983" w:rsidRDefault="00155EBA" w:rsidP="00155EBA">
      <w:pPr>
        <w:pStyle w:val="TableCaption"/>
      </w:pPr>
      <w:bookmarkStart w:id="209" w:name="_Toc295475644"/>
      <w:bookmarkStart w:id="210" w:name="_Toc296429834"/>
      <w:bookmarkStart w:id="211" w:name="_Toc399228622"/>
      <w:r>
        <w:lastRenderedPageBreak/>
        <w:t>Table A.1</w:t>
      </w:r>
      <w:r>
        <w:tab/>
        <w:t xml:space="preserve">Yet Another </w:t>
      </w:r>
      <w:r w:rsidR="002D7507">
        <w:t>Wondrously</w:t>
      </w:r>
      <w:r>
        <w:t xml:space="preserve"> Amazing Table Example</w:t>
      </w:r>
      <w:bookmarkEnd w:id="209"/>
      <w:bookmarkEnd w:id="210"/>
      <w:bookmarkEnd w:id="211"/>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75"/>
        <w:gridCol w:w="1675"/>
        <w:gridCol w:w="1675"/>
        <w:gridCol w:w="1675"/>
        <w:gridCol w:w="1675"/>
        <w:gridCol w:w="1675"/>
        <w:gridCol w:w="1675"/>
      </w:tblGrid>
      <w:tr w:rsidR="00886AA0" w:rsidTr="00A77CFD">
        <w:trPr>
          <w:trHeight w:val="767"/>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89"/>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67"/>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89"/>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67"/>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67"/>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89"/>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r w:rsidR="00886AA0" w:rsidTr="00A77CFD">
        <w:trPr>
          <w:trHeight w:val="789"/>
        </w:trPr>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c>
          <w:tcPr>
            <w:tcW w:w="1675" w:type="dxa"/>
          </w:tcPr>
          <w:p w:rsidR="00155EBA" w:rsidRDefault="00155EBA" w:rsidP="00B2279E">
            <w:pPr>
              <w:pStyle w:val="TableBody"/>
            </w:pPr>
          </w:p>
        </w:tc>
      </w:tr>
    </w:tbl>
    <w:p w:rsidR="00E004A2" w:rsidRDefault="00E004A2" w:rsidP="00943F25">
      <w:pPr>
        <w:sectPr w:rsidR="00E004A2" w:rsidSect="00E004A2">
          <w:headerReference w:type="default" r:id="rId15"/>
          <w:headerReference w:type="first" r:id="rId16"/>
          <w:pgSz w:w="15840" w:h="12240" w:orient="landscape" w:code="1"/>
          <w:pgMar w:top="2160" w:right="1440" w:bottom="1440" w:left="1440" w:header="720" w:footer="720" w:gutter="0"/>
          <w:cols w:space="720"/>
          <w:titlePg/>
          <w:docGrid w:linePitch="360"/>
        </w:sectPr>
      </w:pPr>
    </w:p>
    <w:p w:rsidR="00A77CFD" w:rsidRDefault="00A77CFD" w:rsidP="00A77CFD">
      <w:pPr>
        <w:pStyle w:val="AppendixHeading2"/>
      </w:pPr>
      <w:r>
        <w:lastRenderedPageBreak/>
        <w:t>Here Is an Appendix Heading 2</w:t>
      </w:r>
    </w:p>
    <w:p w:rsidR="00A77CFD" w:rsidRPr="00D00F79" w:rsidRDefault="00A77CFD" w:rsidP="00A77CFD">
      <w:r>
        <w:t xml:space="preserve">The Heading 2s in the Appendices must have different names than other Heading 2s or they would be included in the Table of Contents. </w:t>
      </w:r>
    </w:p>
    <w:p w:rsidR="00E004A2" w:rsidRDefault="00E004A2" w:rsidP="00E004A2">
      <w:r>
        <w:t>Here is some body text; and some more body text. Text here as well. And more and more and more.  Here is some body text; and some more body text. Text here as well. And more and more and more.</w:t>
      </w:r>
    </w:p>
    <w:p w:rsidR="00E004A2" w:rsidRDefault="00E004A2" w:rsidP="00E004A2">
      <w:pPr>
        <w:pStyle w:val="AppendixHeading3"/>
      </w:pPr>
      <w:bookmarkStart w:id="212" w:name="_Toc296429492"/>
      <w:r>
        <w:t>An Appendix Heading 3</w:t>
      </w:r>
      <w:bookmarkEnd w:id="212"/>
    </w:p>
    <w:p w:rsidR="00E004A2" w:rsidRDefault="00E004A2" w:rsidP="00E004A2">
      <w:r>
        <w:t>Here is some body text; and some more body text. Text here as well. And more and more and more.  Here is some body text; and some more body text. Text here as well. And more and more and more.</w:t>
      </w:r>
    </w:p>
    <w:p w:rsidR="00E004A2" w:rsidRDefault="00E004A2" w:rsidP="00E004A2">
      <w:pPr>
        <w:pStyle w:val="AppendixHeading3"/>
      </w:pPr>
      <w:bookmarkStart w:id="213" w:name="_Toc296429493"/>
      <w:r>
        <w:t>Another Appendix Heading 3</w:t>
      </w:r>
      <w:bookmarkEnd w:id="213"/>
    </w:p>
    <w:p w:rsidR="00E004A2" w:rsidRDefault="00E004A2" w:rsidP="00E004A2">
      <w:r>
        <w:t>Here is some body text; and some more body text. Text here as well. And more and more and more.  Here is some body text; and some more body text. Text here as well. And more and more and more.</w:t>
      </w:r>
    </w:p>
    <w:p w:rsidR="00A77CFD" w:rsidRDefault="00A77CFD" w:rsidP="00A77CFD">
      <w:pPr>
        <w:pStyle w:val="AppendixHeading2"/>
      </w:pPr>
      <w:r>
        <w:t>Another Appendix Heading 2</w:t>
      </w:r>
    </w:p>
    <w:p w:rsidR="00A77CFD" w:rsidRDefault="00A77CFD" w:rsidP="00A77CFD">
      <w:r>
        <w:t>Here is some body text; and some more body text. Text here as well. And more and more and more.  Here is some body text; and some more body text. Text here as well. And more and more and more.</w:t>
      </w:r>
    </w:p>
    <w:p w:rsidR="00E004A2" w:rsidRPr="00F22B98" w:rsidRDefault="00E004A2" w:rsidP="00943F25"/>
    <w:sectPr w:rsidR="00E004A2" w:rsidRPr="00F22B98" w:rsidSect="00E1011E">
      <w:headerReference w:type="first" r:id="rId1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1D1" w:rsidRDefault="001521D1" w:rsidP="002716A6">
      <w:r>
        <w:separator/>
      </w:r>
    </w:p>
  </w:endnote>
  <w:endnote w:type="continuationSeparator" w:id="0">
    <w:p w:rsidR="001521D1" w:rsidRDefault="001521D1" w:rsidP="00271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Default="004A0927" w:rsidP="00AE5793">
    <w:pPr>
      <w:pStyle w:val="Footer"/>
    </w:pPr>
    <w:r>
      <w:fldChar w:fldCharType="begin"/>
    </w:r>
    <w:r>
      <w:instrText xml:space="preserve"> PAGE   \* MERGEFORMAT </w:instrText>
    </w:r>
    <w:r>
      <w:fldChar w:fldCharType="separate"/>
    </w:r>
    <w:r w:rsidR="00F95225">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Default="004A0927" w:rsidP="002716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Default="004A0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1D1" w:rsidRDefault="001521D1" w:rsidP="002716A6">
      <w:r>
        <w:separator/>
      </w:r>
    </w:p>
  </w:footnote>
  <w:footnote w:type="continuationSeparator" w:id="0">
    <w:p w:rsidR="001521D1" w:rsidRDefault="001521D1" w:rsidP="00271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Pr="00AE5793" w:rsidRDefault="004A0927" w:rsidP="00AE5793">
    <w:pPr>
      <w:pStyle w:val="Header"/>
    </w:pPr>
    <w:r>
      <w:fldChar w:fldCharType="begin"/>
    </w:r>
    <w:r>
      <w:instrText xml:space="preserve"> PAGE   \* MERGEFORMAT </w:instrText>
    </w:r>
    <w:r>
      <w:fldChar w:fldCharType="separate"/>
    </w:r>
    <w:r w:rsidR="00F95225">
      <w:rPr>
        <w:noProof/>
      </w:rPr>
      <w:t>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Default="004A0927" w:rsidP="00AE5793">
    <w:pPr>
      <w:pStyle w:val="Header"/>
    </w:pP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Pr="00AE5793" w:rsidRDefault="004A0927" w:rsidP="00AE5793">
    <w:pPr>
      <w:pStyle w:val="Header"/>
    </w:pPr>
    <w:r>
      <w:fldChar w:fldCharType="begin"/>
    </w:r>
    <w:r>
      <w:instrText xml:space="preserve"> PAGE   \* MERGEFORMAT </w:instrText>
    </w:r>
    <w:r>
      <w:fldChar w:fldCharType="separate"/>
    </w:r>
    <w:r>
      <w:rPr>
        <w:noProof/>
      </w:rPr>
      <w:t>9</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Default="004A0927" w:rsidP="00AE5793">
    <w:pPr>
      <w:pStyle w:val="Header"/>
    </w:pPr>
    <w:r>
      <w:rPr>
        <w:noProof/>
      </w:rPr>
      <mc:AlternateContent>
        <mc:Choice Requires="wps">
          <w:drawing>
            <wp:anchor distT="0" distB="0" distL="114300" distR="114300" simplePos="0" relativeHeight="251658240" behindDoc="0" locked="0" layoutInCell="0" allowOverlap="1">
              <wp:simplePos x="0" y="0"/>
              <wp:positionH relativeFrom="page">
                <wp:posOffset>9418955</wp:posOffset>
              </wp:positionH>
              <wp:positionV relativeFrom="page">
                <wp:posOffset>4673600</wp:posOffset>
              </wp:positionV>
              <wp:extent cx="362585" cy="2183130"/>
              <wp:effectExtent l="0" t="0" r="635" b="127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927" w:rsidRPr="00155EBA" w:rsidRDefault="004A0927" w:rsidP="00155EBA">
                          <w:pPr>
                            <w:pStyle w:val="Footer"/>
                            <w:jc w:val="right"/>
                          </w:pPr>
                          <w:r>
                            <w:fldChar w:fldCharType="begin"/>
                          </w:r>
                          <w:r>
                            <w:instrText xml:space="preserve"> PAGE  \* Arabic  \* MERGEFORMAT </w:instrText>
                          </w:r>
                          <w:r>
                            <w:fldChar w:fldCharType="separate"/>
                          </w:r>
                          <w:r w:rsidR="00F95225">
                            <w:rPr>
                              <w:noProof/>
                            </w:rPr>
                            <w:t>8</w:t>
                          </w:r>
                          <w: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741.65pt;margin-top:368pt;width:28.55pt;height:17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" o:allowincell="f" filled="f" stroked="f">
              <v:textbox style="layout-flow:vertical;mso-fit-shape-to-text:t">
                <w:txbxContent>
                  <w:p w:rsidR="004A0927" w:rsidRPr="00155EBA" w:rsidRDefault="004A0927" w:rsidP="00155EBA">
                    <w:pPr>
                      <w:pStyle w:val="Footer"/>
                      <w:jc w:val="right"/>
                    </w:pPr>
                    <w:r>
                      <w:fldChar w:fldCharType="begin"/>
                    </w:r>
                    <w:r>
                      <w:instrText xml:space="preserve"> PAGE  \* Arabic  \* MERGEFORMAT </w:instrText>
                    </w:r>
                    <w:r>
                      <w:fldChar w:fldCharType="separate"/>
                    </w:r>
                    <w:r w:rsidR="00F95225">
                      <w:rPr>
                        <w:noProof/>
                      </w:rPr>
                      <w:t>8</w:t>
                    </w:r>
                    <w:r>
                      <w:fldChar w:fldCharType="end"/>
                    </w:r>
                  </w:p>
                </w:txbxContent>
              </v:textbox>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7" w:rsidRDefault="004A0927" w:rsidP="00E004A2">
    <w:pPr>
      <w:pStyle w:val="Header"/>
    </w:pPr>
    <w:r>
      <w:fldChar w:fldCharType="begin"/>
    </w:r>
    <w:r>
      <w:instrText xml:space="preserve"> PAGE   \* MERGEFORMAT </w:instrText>
    </w:r>
    <w:r>
      <w:fldChar w:fldCharType="separate"/>
    </w:r>
    <w:r w:rsidR="00F95225">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228B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642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A8B5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A4BA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23B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164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D03D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AEBB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E62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C0258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zMjA2NTc1MDcxMDZS0lEKTi0uzszPAykwrAUAAve0TCwAAAA="/>
  </w:docVars>
  <w:rsids>
    <w:rsidRoot w:val="006E0931"/>
    <w:rsid w:val="00003FC1"/>
    <w:rsid w:val="000148E7"/>
    <w:rsid w:val="0003670E"/>
    <w:rsid w:val="00085475"/>
    <w:rsid w:val="000A3976"/>
    <w:rsid w:val="000A5273"/>
    <w:rsid w:val="000C0F8E"/>
    <w:rsid w:val="000E160B"/>
    <w:rsid w:val="000E317F"/>
    <w:rsid w:val="000E3204"/>
    <w:rsid w:val="000E3391"/>
    <w:rsid w:val="000F2321"/>
    <w:rsid w:val="000F7512"/>
    <w:rsid w:val="00100AC6"/>
    <w:rsid w:val="00103AD0"/>
    <w:rsid w:val="001066E2"/>
    <w:rsid w:val="00107F62"/>
    <w:rsid w:val="001521D1"/>
    <w:rsid w:val="00155EBA"/>
    <w:rsid w:val="001A10C6"/>
    <w:rsid w:val="001B62F4"/>
    <w:rsid w:val="001E1A6E"/>
    <w:rsid w:val="001F385F"/>
    <w:rsid w:val="001F4367"/>
    <w:rsid w:val="001F65AE"/>
    <w:rsid w:val="00206627"/>
    <w:rsid w:val="00211693"/>
    <w:rsid w:val="00225C24"/>
    <w:rsid w:val="00226BC1"/>
    <w:rsid w:val="0023758B"/>
    <w:rsid w:val="00241A05"/>
    <w:rsid w:val="0024226D"/>
    <w:rsid w:val="00247540"/>
    <w:rsid w:val="0027052F"/>
    <w:rsid w:val="002716A6"/>
    <w:rsid w:val="00280474"/>
    <w:rsid w:val="002B68E8"/>
    <w:rsid w:val="002D644B"/>
    <w:rsid w:val="002D7507"/>
    <w:rsid w:val="00321BA3"/>
    <w:rsid w:val="00336EAD"/>
    <w:rsid w:val="00376C01"/>
    <w:rsid w:val="00391E46"/>
    <w:rsid w:val="003E53F2"/>
    <w:rsid w:val="003F537B"/>
    <w:rsid w:val="00406FC8"/>
    <w:rsid w:val="00433C5C"/>
    <w:rsid w:val="00435728"/>
    <w:rsid w:val="0045403F"/>
    <w:rsid w:val="0045651F"/>
    <w:rsid w:val="00467308"/>
    <w:rsid w:val="0047756D"/>
    <w:rsid w:val="00492561"/>
    <w:rsid w:val="004A0927"/>
    <w:rsid w:val="004B1466"/>
    <w:rsid w:val="005238C1"/>
    <w:rsid w:val="00544C17"/>
    <w:rsid w:val="00555BAE"/>
    <w:rsid w:val="00570C84"/>
    <w:rsid w:val="0057748E"/>
    <w:rsid w:val="0058497B"/>
    <w:rsid w:val="00585E39"/>
    <w:rsid w:val="005A6BE5"/>
    <w:rsid w:val="005B0ABC"/>
    <w:rsid w:val="005D7978"/>
    <w:rsid w:val="00611515"/>
    <w:rsid w:val="00620664"/>
    <w:rsid w:val="00626FC5"/>
    <w:rsid w:val="00635E36"/>
    <w:rsid w:val="00640917"/>
    <w:rsid w:val="006430DA"/>
    <w:rsid w:val="006674E6"/>
    <w:rsid w:val="00693C22"/>
    <w:rsid w:val="006B602A"/>
    <w:rsid w:val="006D1420"/>
    <w:rsid w:val="006D3C51"/>
    <w:rsid w:val="006E0931"/>
    <w:rsid w:val="006E281C"/>
    <w:rsid w:val="006F65E9"/>
    <w:rsid w:val="007022B4"/>
    <w:rsid w:val="00727C66"/>
    <w:rsid w:val="00772C56"/>
    <w:rsid w:val="00783FE1"/>
    <w:rsid w:val="00784589"/>
    <w:rsid w:val="00785098"/>
    <w:rsid w:val="0079528D"/>
    <w:rsid w:val="007B7F79"/>
    <w:rsid w:val="007C5E98"/>
    <w:rsid w:val="007D3D33"/>
    <w:rsid w:val="007E303A"/>
    <w:rsid w:val="007F692B"/>
    <w:rsid w:val="008373E7"/>
    <w:rsid w:val="00845447"/>
    <w:rsid w:val="00864B1D"/>
    <w:rsid w:val="00865076"/>
    <w:rsid w:val="0088109A"/>
    <w:rsid w:val="00884EDB"/>
    <w:rsid w:val="00885F84"/>
    <w:rsid w:val="00886AA0"/>
    <w:rsid w:val="008A0229"/>
    <w:rsid w:val="008D6003"/>
    <w:rsid w:val="00900A52"/>
    <w:rsid w:val="0091334E"/>
    <w:rsid w:val="00934C77"/>
    <w:rsid w:val="009367EF"/>
    <w:rsid w:val="00943F25"/>
    <w:rsid w:val="009462CF"/>
    <w:rsid w:val="00952EF0"/>
    <w:rsid w:val="009554BC"/>
    <w:rsid w:val="00956F12"/>
    <w:rsid w:val="00973070"/>
    <w:rsid w:val="009D4BFE"/>
    <w:rsid w:val="009E1D77"/>
    <w:rsid w:val="00A07D52"/>
    <w:rsid w:val="00A47DAB"/>
    <w:rsid w:val="00A5000C"/>
    <w:rsid w:val="00A77CFD"/>
    <w:rsid w:val="00A80155"/>
    <w:rsid w:val="00A824B3"/>
    <w:rsid w:val="00A93557"/>
    <w:rsid w:val="00AA0C63"/>
    <w:rsid w:val="00AB3231"/>
    <w:rsid w:val="00AB3F42"/>
    <w:rsid w:val="00AD7D9F"/>
    <w:rsid w:val="00AE5793"/>
    <w:rsid w:val="00AE7D8C"/>
    <w:rsid w:val="00B055BC"/>
    <w:rsid w:val="00B10AB7"/>
    <w:rsid w:val="00B14537"/>
    <w:rsid w:val="00B2279E"/>
    <w:rsid w:val="00B33168"/>
    <w:rsid w:val="00B3728E"/>
    <w:rsid w:val="00B56A5A"/>
    <w:rsid w:val="00B63E8E"/>
    <w:rsid w:val="00B64EE7"/>
    <w:rsid w:val="00B677FD"/>
    <w:rsid w:val="00B70F4E"/>
    <w:rsid w:val="00B71FB0"/>
    <w:rsid w:val="00B916B2"/>
    <w:rsid w:val="00BC08F9"/>
    <w:rsid w:val="00BC5382"/>
    <w:rsid w:val="00BC6563"/>
    <w:rsid w:val="00BE2A8D"/>
    <w:rsid w:val="00C00A91"/>
    <w:rsid w:val="00C26E76"/>
    <w:rsid w:val="00C31356"/>
    <w:rsid w:val="00C50477"/>
    <w:rsid w:val="00C726B8"/>
    <w:rsid w:val="00C76171"/>
    <w:rsid w:val="00C93983"/>
    <w:rsid w:val="00C95199"/>
    <w:rsid w:val="00CB3843"/>
    <w:rsid w:val="00CC2BF6"/>
    <w:rsid w:val="00CE05B5"/>
    <w:rsid w:val="00CE0D88"/>
    <w:rsid w:val="00CF08AE"/>
    <w:rsid w:val="00CF5ACC"/>
    <w:rsid w:val="00CF6180"/>
    <w:rsid w:val="00D00F79"/>
    <w:rsid w:val="00D35E10"/>
    <w:rsid w:val="00D36E8C"/>
    <w:rsid w:val="00D5004C"/>
    <w:rsid w:val="00D802C5"/>
    <w:rsid w:val="00D837D9"/>
    <w:rsid w:val="00DE1774"/>
    <w:rsid w:val="00DF13B1"/>
    <w:rsid w:val="00DF7648"/>
    <w:rsid w:val="00E004A2"/>
    <w:rsid w:val="00E1011E"/>
    <w:rsid w:val="00E258CD"/>
    <w:rsid w:val="00EC6524"/>
    <w:rsid w:val="00ED16AE"/>
    <w:rsid w:val="00EE119B"/>
    <w:rsid w:val="00F06FD4"/>
    <w:rsid w:val="00F22B98"/>
    <w:rsid w:val="00F85DD0"/>
    <w:rsid w:val="00F95225"/>
    <w:rsid w:val="00FA0F99"/>
    <w:rsid w:val="00FC285D"/>
    <w:rsid w:val="00FD20DC"/>
    <w:rsid w:val="00FD2277"/>
    <w:rsid w:val="00FE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E9CE1B49-2BB7-4FA0-BAF8-90003213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5BC"/>
    <w:pPr>
      <w:spacing w:line="480" w:lineRule="auto"/>
      <w:ind w:firstLine="720"/>
    </w:pPr>
    <w:rPr>
      <w:sz w:val="24"/>
      <w:szCs w:val="24"/>
    </w:rPr>
  </w:style>
  <w:style w:type="paragraph" w:styleId="Heading1">
    <w:name w:val="heading 1"/>
    <w:basedOn w:val="Body"/>
    <w:next w:val="Normal"/>
    <w:autoRedefine/>
    <w:qFormat/>
    <w:rsid w:val="00DE1774"/>
    <w:pPr>
      <w:pageBreakBefore/>
      <w:spacing w:before="1440" w:line="480" w:lineRule="auto"/>
      <w:jc w:val="center"/>
      <w:outlineLvl w:val="0"/>
    </w:pPr>
  </w:style>
  <w:style w:type="paragraph" w:styleId="Heading2">
    <w:name w:val="heading 2"/>
    <w:basedOn w:val="Body"/>
    <w:next w:val="Normal"/>
    <w:link w:val="Heading2Char"/>
    <w:autoRedefine/>
    <w:qFormat/>
    <w:rsid w:val="00B055BC"/>
    <w:pPr>
      <w:spacing w:line="480" w:lineRule="auto"/>
      <w:jc w:val="center"/>
      <w:outlineLvl w:val="1"/>
    </w:pPr>
    <w:rPr>
      <w:b/>
    </w:rPr>
  </w:style>
  <w:style w:type="paragraph" w:styleId="Heading3">
    <w:name w:val="heading 3"/>
    <w:basedOn w:val="Body"/>
    <w:next w:val="Normal"/>
    <w:link w:val="Heading3Char"/>
    <w:autoRedefine/>
    <w:qFormat/>
    <w:rsid w:val="00B055BC"/>
    <w:pPr>
      <w:spacing w:line="480" w:lineRule="auto"/>
      <w:outlineLvl w:val="2"/>
    </w:pPr>
    <w:rPr>
      <w:u w:val="single"/>
    </w:rPr>
  </w:style>
  <w:style w:type="paragraph" w:styleId="Heading4">
    <w:name w:val="heading 4"/>
    <w:basedOn w:val="Body"/>
    <w:next w:val="Normal"/>
    <w:link w:val="Heading4Char"/>
    <w:autoRedefine/>
    <w:unhideWhenUsed/>
    <w:qFormat/>
    <w:rsid w:val="008D6003"/>
    <w:pPr>
      <w:spacing w:line="480" w:lineRule="auto"/>
      <w:ind w:left="7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280474"/>
    <w:rPr>
      <w:sz w:val="24"/>
      <w:szCs w:val="24"/>
    </w:rPr>
  </w:style>
  <w:style w:type="character" w:customStyle="1" w:styleId="Heading4Char">
    <w:name w:val="Heading 4 Char"/>
    <w:link w:val="Heading4"/>
    <w:rsid w:val="008D6003"/>
    <w:rPr>
      <w:sz w:val="24"/>
      <w:szCs w:val="24"/>
      <w:u w:val="single"/>
    </w:rPr>
  </w:style>
  <w:style w:type="paragraph" w:styleId="TableofAuthorities">
    <w:name w:val="table of authorities"/>
    <w:basedOn w:val="Body"/>
    <w:next w:val="Normal"/>
    <w:rsid w:val="00640917"/>
    <w:pPr>
      <w:ind w:left="240" w:hanging="240"/>
    </w:pPr>
  </w:style>
  <w:style w:type="paragraph" w:customStyle="1" w:styleId="TableofContents">
    <w:name w:val="Table of Contents"/>
    <w:basedOn w:val="Body"/>
    <w:link w:val="TableofContentsChar"/>
    <w:qFormat/>
    <w:rsid w:val="00640917"/>
    <w:pPr>
      <w:pageBreakBefore/>
      <w:spacing w:before="1440" w:line="480" w:lineRule="auto"/>
      <w:jc w:val="center"/>
    </w:pPr>
  </w:style>
  <w:style w:type="character" w:customStyle="1" w:styleId="TableofContentsChar">
    <w:name w:val="Table of Contents Char"/>
    <w:link w:val="TableofContents"/>
    <w:rsid w:val="00640917"/>
    <w:rPr>
      <w:sz w:val="24"/>
      <w:szCs w:val="24"/>
    </w:rPr>
  </w:style>
  <w:style w:type="paragraph" w:styleId="TOC1">
    <w:name w:val="toc 1"/>
    <w:basedOn w:val="Body"/>
    <w:next w:val="Normal"/>
    <w:autoRedefine/>
    <w:uiPriority w:val="39"/>
    <w:rsid w:val="00DF7648"/>
    <w:pPr>
      <w:tabs>
        <w:tab w:val="right" w:leader="dot" w:pos="8990"/>
      </w:tabs>
      <w:spacing w:before="100" w:beforeAutospacing="1" w:after="100" w:afterAutospacing="1"/>
    </w:pPr>
    <w:rPr>
      <w:noProof/>
    </w:rPr>
  </w:style>
  <w:style w:type="paragraph" w:customStyle="1" w:styleId="Figure">
    <w:name w:val="Figure"/>
    <w:basedOn w:val="Body"/>
    <w:rsid w:val="00626FC5"/>
    <w:pPr>
      <w:spacing w:before="100" w:beforeAutospacing="1"/>
      <w:jc w:val="center"/>
    </w:pPr>
  </w:style>
  <w:style w:type="paragraph" w:customStyle="1" w:styleId="FigureCaption">
    <w:name w:val="Figure Caption"/>
    <w:basedOn w:val="Figure"/>
    <w:next w:val="Normal"/>
    <w:rsid w:val="00CF08AE"/>
    <w:pPr>
      <w:spacing w:before="0" w:beforeAutospacing="0" w:after="360"/>
    </w:pPr>
    <w:rPr>
      <w:b/>
    </w:rPr>
  </w:style>
  <w:style w:type="table" w:styleId="TableGrid">
    <w:name w:val="Table Grid"/>
    <w:basedOn w:val="TableNormal"/>
    <w:rsid w:val="007B7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Body"/>
    <w:next w:val="Normal"/>
    <w:rsid w:val="00ED16AE"/>
    <w:pPr>
      <w:spacing w:after="120"/>
    </w:pPr>
    <w:rPr>
      <w:b/>
    </w:rPr>
  </w:style>
  <w:style w:type="paragraph" w:styleId="TOC2">
    <w:name w:val="toc 2"/>
    <w:basedOn w:val="TOC1"/>
    <w:next w:val="Normal"/>
    <w:autoRedefine/>
    <w:uiPriority w:val="39"/>
    <w:rsid w:val="00FA0F99"/>
    <w:pPr>
      <w:ind w:left="720"/>
    </w:pPr>
  </w:style>
  <w:style w:type="paragraph" w:styleId="TOC3">
    <w:name w:val="toc 3"/>
    <w:basedOn w:val="TOC2"/>
    <w:next w:val="Normal"/>
    <w:autoRedefine/>
    <w:uiPriority w:val="39"/>
    <w:rsid w:val="00FA0F99"/>
    <w:pPr>
      <w:ind w:left="1440"/>
    </w:pPr>
  </w:style>
  <w:style w:type="paragraph" w:styleId="TableofFigures">
    <w:name w:val="table of figures"/>
    <w:basedOn w:val="Body"/>
    <w:next w:val="Normal"/>
    <w:uiPriority w:val="99"/>
    <w:rsid w:val="0057748E"/>
    <w:pPr>
      <w:spacing w:before="100" w:beforeAutospacing="1" w:after="100" w:afterAutospacing="1"/>
      <w:ind w:left="1440" w:hanging="1440"/>
    </w:pPr>
  </w:style>
  <w:style w:type="character" w:styleId="Hyperlink">
    <w:name w:val="Hyperlink"/>
    <w:uiPriority w:val="99"/>
    <w:rsid w:val="00585E39"/>
    <w:rPr>
      <w:color w:val="0000FF"/>
      <w:u w:val="single"/>
    </w:rPr>
  </w:style>
  <w:style w:type="paragraph" w:styleId="Header">
    <w:name w:val="header"/>
    <w:basedOn w:val="Body"/>
    <w:link w:val="HeaderChar"/>
    <w:uiPriority w:val="99"/>
    <w:rsid w:val="00435728"/>
    <w:pPr>
      <w:tabs>
        <w:tab w:val="center" w:pos="4680"/>
        <w:tab w:val="right" w:pos="9360"/>
      </w:tabs>
      <w:jc w:val="right"/>
    </w:pPr>
  </w:style>
  <w:style w:type="character" w:customStyle="1" w:styleId="HeaderChar">
    <w:name w:val="Header Char"/>
    <w:link w:val="Header"/>
    <w:uiPriority w:val="99"/>
    <w:rsid w:val="00435728"/>
    <w:rPr>
      <w:sz w:val="24"/>
      <w:szCs w:val="24"/>
    </w:rPr>
  </w:style>
  <w:style w:type="paragraph" w:styleId="Footer">
    <w:name w:val="footer"/>
    <w:basedOn w:val="Body"/>
    <w:link w:val="FooterChar"/>
    <w:uiPriority w:val="99"/>
    <w:rsid w:val="00435728"/>
    <w:pPr>
      <w:tabs>
        <w:tab w:val="center" w:pos="4680"/>
        <w:tab w:val="right" w:pos="9360"/>
      </w:tabs>
      <w:jc w:val="center"/>
    </w:pPr>
  </w:style>
  <w:style w:type="character" w:customStyle="1" w:styleId="FooterChar">
    <w:name w:val="Footer Char"/>
    <w:link w:val="Footer"/>
    <w:uiPriority w:val="99"/>
    <w:rsid w:val="00435728"/>
    <w:rPr>
      <w:sz w:val="24"/>
      <w:szCs w:val="24"/>
    </w:rPr>
  </w:style>
  <w:style w:type="paragraph" w:customStyle="1" w:styleId="ApprovalPage">
    <w:name w:val="Approval Page"/>
    <w:basedOn w:val="Body"/>
    <w:link w:val="ApprovalPageChar"/>
    <w:qFormat/>
    <w:rsid w:val="00C726B8"/>
    <w:pPr>
      <w:jc w:val="center"/>
    </w:pPr>
    <w:rPr>
      <w:szCs w:val="28"/>
    </w:rPr>
  </w:style>
  <w:style w:type="character" w:customStyle="1" w:styleId="ApprovalPageChar">
    <w:name w:val="Approval Page Char"/>
    <w:link w:val="ApprovalPage"/>
    <w:rsid w:val="00085475"/>
    <w:rPr>
      <w:sz w:val="24"/>
      <w:szCs w:val="28"/>
    </w:rPr>
  </w:style>
  <w:style w:type="paragraph" w:customStyle="1" w:styleId="TitlePage">
    <w:name w:val="Title Page"/>
    <w:basedOn w:val="Body"/>
    <w:link w:val="TitlePageChar"/>
    <w:qFormat/>
    <w:rsid w:val="00085475"/>
    <w:pPr>
      <w:spacing w:line="480" w:lineRule="auto"/>
      <w:jc w:val="center"/>
    </w:pPr>
  </w:style>
  <w:style w:type="paragraph" w:customStyle="1" w:styleId="CopyrightPage">
    <w:name w:val="Copyright Page"/>
    <w:basedOn w:val="Body"/>
    <w:link w:val="CopyrightPageChar"/>
    <w:qFormat/>
    <w:rsid w:val="00085475"/>
    <w:pPr>
      <w:spacing w:line="480" w:lineRule="auto"/>
      <w:jc w:val="center"/>
    </w:pPr>
  </w:style>
  <w:style w:type="character" w:customStyle="1" w:styleId="TitlePageChar">
    <w:name w:val="Title Page Char"/>
    <w:link w:val="TitlePage"/>
    <w:rsid w:val="00085475"/>
    <w:rPr>
      <w:caps/>
      <w:sz w:val="24"/>
      <w:szCs w:val="24"/>
    </w:rPr>
  </w:style>
  <w:style w:type="character" w:customStyle="1" w:styleId="CopyrightPageChar">
    <w:name w:val="Copyright Page Char"/>
    <w:link w:val="CopyrightPage"/>
    <w:rsid w:val="00085475"/>
    <w:rPr>
      <w:sz w:val="24"/>
      <w:szCs w:val="24"/>
    </w:rPr>
  </w:style>
  <w:style w:type="paragraph" w:styleId="Title">
    <w:name w:val="Title"/>
    <w:basedOn w:val="Heading1"/>
    <w:next w:val="Normal"/>
    <w:link w:val="TitleChar"/>
    <w:rsid w:val="00934C77"/>
  </w:style>
  <w:style w:type="character" w:customStyle="1" w:styleId="TitleChar">
    <w:name w:val="Title Char"/>
    <w:link w:val="Title"/>
    <w:rsid w:val="00934C77"/>
    <w:rPr>
      <w:sz w:val="24"/>
      <w:szCs w:val="24"/>
    </w:rPr>
  </w:style>
  <w:style w:type="paragraph" w:styleId="TOC4">
    <w:name w:val="toc 4"/>
    <w:basedOn w:val="Normal"/>
    <w:next w:val="Normal"/>
    <w:autoRedefine/>
    <w:rsid w:val="0023758B"/>
    <w:pPr>
      <w:ind w:left="720"/>
    </w:pPr>
  </w:style>
  <w:style w:type="paragraph" w:styleId="TOC5">
    <w:name w:val="toc 5"/>
    <w:basedOn w:val="Normal"/>
    <w:next w:val="Normal"/>
    <w:autoRedefine/>
    <w:rsid w:val="0023758B"/>
    <w:pPr>
      <w:ind w:left="960"/>
    </w:pPr>
  </w:style>
  <w:style w:type="paragraph" w:styleId="TOC6">
    <w:name w:val="toc 6"/>
    <w:basedOn w:val="Normal"/>
    <w:next w:val="Normal"/>
    <w:autoRedefine/>
    <w:rsid w:val="0023758B"/>
    <w:pPr>
      <w:ind w:left="1200"/>
    </w:pPr>
  </w:style>
  <w:style w:type="paragraph" w:styleId="TOC7">
    <w:name w:val="toc 7"/>
    <w:basedOn w:val="Normal"/>
    <w:next w:val="Normal"/>
    <w:autoRedefine/>
    <w:rsid w:val="0023758B"/>
    <w:pPr>
      <w:ind w:left="1440"/>
    </w:pPr>
  </w:style>
  <w:style w:type="paragraph" w:styleId="TOC8">
    <w:name w:val="toc 8"/>
    <w:basedOn w:val="Normal"/>
    <w:next w:val="Normal"/>
    <w:autoRedefine/>
    <w:rsid w:val="0023758B"/>
    <w:pPr>
      <w:ind w:left="1680"/>
    </w:pPr>
  </w:style>
  <w:style w:type="paragraph" w:styleId="TOC9">
    <w:name w:val="toc 9"/>
    <w:basedOn w:val="Normal"/>
    <w:next w:val="Normal"/>
    <w:autoRedefine/>
    <w:rsid w:val="0023758B"/>
    <w:pPr>
      <w:ind w:left="1920"/>
    </w:pPr>
  </w:style>
  <w:style w:type="paragraph" w:customStyle="1" w:styleId="AppendixHeading2">
    <w:name w:val="Appendix Heading 2"/>
    <w:basedOn w:val="Heading2"/>
    <w:link w:val="AppendixHeading2Char"/>
    <w:qFormat/>
    <w:rsid w:val="00E004A2"/>
  </w:style>
  <w:style w:type="paragraph" w:customStyle="1" w:styleId="AppendixHeading3">
    <w:name w:val="Appendix Heading 3"/>
    <w:basedOn w:val="Heading3"/>
    <w:link w:val="AppendixHeading3Char"/>
    <w:qFormat/>
    <w:rsid w:val="00E004A2"/>
  </w:style>
  <w:style w:type="character" w:customStyle="1" w:styleId="BodyChar">
    <w:name w:val="Body Char"/>
    <w:link w:val="Body"/>
    <w:rsid w:val="00E004A2"/>
    <w:rPr>
      <w:sz w:val="24"/>
      <w:szCs w:val="24"/>
    </w:rPr>
  </w:style>
  <w:style w:type="character" w:customStyle="1" w:styleId="Heading2Char">
    <w:name w:val="Heading 2 Char"/>
    <w:link w:val="Heading2"/>
    <w:rsid w:val="00B055BC"/>
    <w:rPr>
      <w:b/>
      <w:sz w:val="24"/>
      <w:szCs w:val="24"/>
    </w:rPr>
  </w:style>
  <w:style w:type="character" w:customStyle="1" w:styleId="AppendixHeading2Char">
    <w:name w:val="Appendix Heading 2 Char"/>
    <w:link w:val="AppendixHeading2"/>
    <w:rsid w:val="00E004A2"/>
    <w:rPr>
      <w:b/>
      <w:sz w:val="24"/>
      <w:szCs w:val="24"/>
    </w:rPr>
  </w:style>
  <w:style w:type="character" w:customStyle="1" w:styleId="Heading3Char">
    <w:name w:val="Heading 3 Char"/>
    <w:link w:val="Heading3"/>
    <w:rsid w:val="00B055BC"/>
    <w:rPr>
      <w:sz w:val="24"/>
      <w:szCs w:val="24"/>
      <w:u w:val="single"/>
    </w:rPr>
  </w:style>
  <w:style w:type="character" w:customStyle="1" w:styleId="AppendixHeading3Char">
    <w:name w:val="Appendix Heading 3 Char"/>
    <w:link w:val="AppendixHeading3"/>
    <w:rsid w:val="00E004A2"/>
    <w:rPr>
      <w:sz w:val="24"/>
      <w:szCs w:val="24"/>
      <w:u w:val="single"/>
    </w:rPr>
  </w:style>
  <w:style w:type="paragraph" w:customStyle="1" w:styleId="TitleofDocument">
    <w:name w:val="Title of Document"/>
    <w:basedOn w:val="Title"/>
    <w:link w:val="TitleofDocumentChar"/>
    <w:qFormat/>
    <w:rsid w:val="006D1420"/>
  </w:style>
  <w:style w:type="character" w:customStyle="1" w:styleId="TitleofDocumentChar">
    <w:name w:val="Title of Document Char"/>
    <w:link w:val="TitleofDocument"/>
    <w:rsid w:val="006D1420"/>
    <w:rPr>
      <w:sz w:val="24"/>
      <w:szCs w:val="24"/>
    </w:rPr>
  </w:style>
  <w:style w:type="paragraph" w:styleId="Bibliography">
    <w:name w:val="Bibliography"/>
    <w:basedOn w:val="Normal"/>
    <w:next w:val="Normal"/>
    <w:uiPriority w:val="37"/>
    <w:unhideWhenUsed/>
    <w:rsid w:val="00CF08AE"/>
    <w:pPr>
      <w:spacing w:before="120" w:line="360" w:lineRule="auto"/>
      <w:ind w:left="720" w:hanging="720"/>
    </w:pPr>
  </w:style>
  <w:style w:type="paragraph" w:styleId="BalloonText">
    <w:name w:val="Balloon Text"/>
    <w:basedOn w:val="Normal"/>
    <w:link w:val="BalloonTextChar"/>
    <w:rsid w:val="004A09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A0927"/>
    <w:rPr>
      <w:rFonts w:ascii="Tahoma" w:hAnsi="Tahoma" w:cs="Tahoma"/>
      <w:sz w:val="16"/>
      <w:szCs w:val="16"/>
    </w:rPr>
  </w:style>
  <w:style w:type="paragraph" w:customStyle="1" w:styleId="BlockQuote">
    <w:name w:val="Block Quote"/>
    <w:basedOn w:val="Normal"/>
    <w:next w:val="Normal"/>
    <w:qFormat/>
    <w:rsid w:val="00CF08AE"/>
    <w:pPr>
      <w:spacing w:after="480" w:line="240" w:lineRule="auto"/>
      <w:ind w:left="720" w:firstLine="0"/>
    </w:pPr>
  </w:style>
  <w:style w:type="paragraph" w:customStyle="1" w:styleId="TableBody">
    <w:name w:val="Table Body"/>
    <w:basedOn w:val="Body"/>
    <w:qFormat/>
    <w:rsid w:val="00B2279E"/>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Boise_State_Thesis_and_Dissertation_Templ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ED24F03-3F8C-4B8D-ABF4-86410C73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Boise_State_Thesis_and_Dissertation_Template (1).dotm</Template>
  <TotalTime>26</TotalTime>
  <Pages>21</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11166</CharactersWithSpaces>
  <SharedDoc>false</SharedDoc>
  <HLinks>
    <vt:vector size="6" baseType="variant">
      <vt:variant>
        <vt:i4>1900593</vt:i4>
      </vt:variant>
      <vt:variant>
        <vt:i4>68</vt:i4>
      </vt:variant>
      <vt:variant>
        <vt:i4>0</vt:i4>
      </vt:variant>
      <vt:variant>
        <vt:i4>5</vt:i4>
      </vt:variant>
      <vt:variant>
        <vt:lpwstr/>
      </vt:variant>
      <vt:variant>
        <vt:lpwstr>_Toc295225443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Nisha Shrestha</cp:lastModifiedBy>
  <cp:revision>2</cp:revision>
  <cp:lastPrinted>2008-08-15T15:37:00Z</cp:lastPrinted>
  <dcterms:created xsi:type="dcterms:W3CDTF">2016-08-14T03:52:00Z</dcterms:created>
  <dcterms:modified xsi:type="dcterms:W3CDTF">2016-08-14T04:24:00Z</dcterms:modified>
</cp:coreProperties>
</file>